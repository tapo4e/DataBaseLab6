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9641F" w14:textId="77777777" w:rsidR="001A1586" w:rsidRPr="00453B6A" w:rsidRDefault="001A1586" w:rsidP="00832C56">
      <w:pPr>
        <w:jc w:val="center"/>
      </w:pPr>
      <w:r w:rsidRPr="00453B6A">
        <w:t>Министерство образования Республики Беларусь</w:t>
      </w:r>
    </w:p>
    <w:p w14:paraId="56D2E468" w14:textId="77777777" w:rsidR="001A1586" w:rsidRDefault="001A1586" w:rsidP="00832C56">
      <w:pPr>
        <w:jc w:val="center"/>
      </w:pPr>
    </w:p>
    <w:p w14:paraId="7391603D" w14:textId="77777777" w:rsidR="001A1586" w:rsidRPr="00453B6A" w:rsidRDefault="001A1586" w:rsidP="00832C56">
      <w:pPr>
        <w:jc w:val="center"/>
      </w:pPr>
      <w:r w:rsidRPr="00453B6A">
        <w:t>Учреждение образования</w:t>
      </w:r>
    </w:p>
    <w:p w14:paraId="2B260B08" w14:textId="77777777" w:rsidR="001A1586" w:rsidRPr="00453B6A" w:rsidRDefault="001A1586" w:rsidP="00832C56">
      <w:pPr>
        <w:jc w:val="center"/>
      </w:pPr>
      <w:r w:rsidRPr="00453B6A">
        <w:t>БЕЛОРУССКИЙ ГОСУДАРСТВЕННЫЙ УНИВЕРСИТЕТ</w:t>
      </w:r>
    </w:p>
    <w:p w14:paraId="6D8209F2" w14:textId="77777777" w:rsidR="001A1586" w:rsidRPr="00453B6A" w:rsidRDefault="001A1586" w:rsidP="00832C56">
      <w:pPr>
        <w:jc w:val="center"/>
      </w:pPr>
      <w:r w:rsidRPr="00453B6A">
        <w:t>ИНФОРМАТИКИ И РАДИОЭЛЕКТРОНИКИ</w:t>
      </w:r>
    </w:p>
    <w:p w14:paraId="30C4732A" w14:textId="77777777" w:rsidR="001A1586" w:rsidRPr="00453B6A" w:rsidRDefault="001A1586" w:rsidP="00832C56">
      <w:pPr>
        <w:jc w:val="center"/>
      </w:pPr>
    </w:p>
    <w:p w14:paraId="7B82DB9C" w14:textId="77777777" w:rsidR="001A1586" w:rsidRPr="00453B6A" w:rsidRDefault="001A1586" w:rsidP="00832C56">
      <w:pPr>
        <w:jc w:val="center"/>
      </w:pPr>
      <w:r w:rsidRPr="00453B6A">
        <w:t>Факультет компьютерных систем и сетей</w:t>
      </w:r>
    </w:p>
    <w:p w14:paraId="662FE934" w14:textId="77777777" w:rsidR="001A1586" w:rsidRPr="00453B6A" w:rsidRDefault="001A1586" w:rsidP="00832C56">
      <w:pPr>
        <w:jc w:val="center"/>
      </w:pPr>
    </w:p>
    <w:p w14:paraId="571261B5" w14:textId="77777777" w:rsidR="001A1586" w:rsidRPr="00453B6A" w:rsidRDefault="001A1586" w:rsidP="00832C56">
      <w:pPr>
        <w:jc w:val="center"/>
      </w:pPr>
      <w:r w:rsidRPr="00453B6A">
        <w:t>Кафедра электронных вычислительных машин</w:t>
      </w:r>
    </w:p>
    <w:p w14:paraId="773B3338" w14:textId="77777777" w:rsidR="001A1586" w:rsidRPr="00453B6A" w:rsidRDefault="001A1586" w:rsidP="00832C56">
      <w:pPr>
        <w:jc w:val="center"/>
      </w:pPr>
    </w:p>
    <w:p w14:paraId="3528DCB6" w14:textId="196AE909" w:rsidR="001A1586" w:rsidRPr="00453B6A" w:rsidRDefault="001A1586" w:rsidP="00832C56">
      <w:pPr>
        <w:jc w:val="center"/>
      </w:pPr>
      <w:r w:rsidRPr="00453B6A">
        <w:t xml:space="preserve">Дисциплина: </w:t>
      </w:r>
      <w:r w:rsidR="006364E4">
        <w:t>Хранение и управление данными</w:t>
      </w:r>
    </w:p>
    <w:p w14:paraId="7BA80536" w14:textId="77777777" w:rsidR="001A1586" w:rsidRDefault="001A1586" w:rsidP="00832C56">
      <w:pPr>
        <w:jc w:val="center"/>
      </w:pPr>
    </w:p>
    <w:p w14:paraId="77DCD350" w14:textId="77777777" w:rsidR="001A1586" w:rsidRDefault="001A1586" w:rsidP="00832C56">
      <w:pPr>
        <w:jc w:val="center"/>
      </w:pPr>
    </w:p>
    <w:p w14:paraId="6DA39713" w14:textId="77777777" w:rsidR="001A1586" w:rsidRDefault="001A1586" w:rsidP="00832C56">
      <w:pPr>
        <w:jc w:val="center"/>
      </w:pPr>
    </w:p>
    <w:p w14:paraId="37E7AD36" w14:textId="77777777" w:rsidR="001A1586" w:rsidRDefault="001A1586" w:rsidP="00832C56">
      <w:pPr>
        <w:jc w:val="center"/>
      </w:pPr>
    </w:p>
    <w:p w14:paraId="1092B702" w14:textId="1F05EA01" w:rsidR="001A1586" w:rsidRDefault="001A1586" w:rsidP="009450AB"/>
    <w:p w14:paraId="67836F5D" w14:textId="77777777" w:rsidR="001A1586" w:rsidRDefault="001A1586" w:rsidP="00832C56">
      <w:pPr>
        <w:jc w:val="center"/>
      </w:pPr>
    </w:p>
    <w:p w14:paraId="38541FFF" w14:textId="77777777" w:rsidR="001A1586" w:rsidRDefault="001A1586" w:rsidP="00832C56">
      <w:pPr>
        <w:jc w:val="center"/>
      </w:pPr>
    </w:p>
    <w:p w14:paraId="0E5C51FB" w14:textId="77777777" w:rsidR="001A1586" w:rsidRDefault="001A1586" w:rsidP="00832C56">
      <w:pPr>
        <w:jc w:val="center"/>
      </w:pPr>
      <w:r>
        <w:t>ОТЧЕТ</w:t>
      </w:r>
    </w:p>
    <w:p w14:paraId="06C1C395" w14:textId="11F2476F" w:rsidR="001A1586" w:rsidRPr="00C607D5" w:rsidRDefault="001A1586" w:rsidP="00832C56">
      <w:pPr>
        <w:jc w:val="center"/>
      </w:pPr>
      <w:r>
        <w:t xml:space="preserve">по лабораторной работе № </w:t>
      </w:r>
      <w:r w:rsidR="001270A1">
        <w:t>3</w:t>
      </w:r>
    </w:p>
    <w:p w14:paraId="27F6344F" w14:textId="77777777" w:rsidR="009450AB" w:rsidRDefault="009450AB" w:rsidP="009450AB">
      <w:pPr>
        <w:spacing w:after="120"/>
        <w:jc w:val="center"/>
      </w:pPr>
      <w:r w:rsidRPr="00CB768E">
        <w:t>ОСВОЕНИЕ ПРИКЛАДНОГО ИНТЕРФЕЙСА СУБД BERKELEYDB. РАЗРАБОТКА КОНВЕРТОРА БАЗЫ ДАННЫХ POSTGRESQL В НАБОР БАЗ ДАННЫХ BERKELEY DB. АДАПТАЦИЯ СПЕЦИФИКАЦИЙ ПРИЛОЖЕНИЯ.</w:t>
      </w:r>
    </w:p>
    <w:p w14:paraId="7F233CA0" w14:textId="652EE75C" w:rsidR="001A1586" w:rsidRDefault="001A1586" w:rsidP="00832C56"/>
    <w:p w14:paraId="29FA1632" w14:textId="12C25297" w:rsidR="009450AB" w:rsidRDefault="009450AB" w:rsidP="00832C56"/>
    <w:p w14:paraId="43E717AE" w14:textId="094E3F81" w:rsidR="009450AB" w:rsidRDefault="009450AB" w:rsidP="00832C56"/>
    <w:p w14:paraId="19E6E665" w14:textId="77777777" w:rsidR="009450AB" w:rsidRDefault="009450AB" w:rsidP="00832C56"/>
    <w:p w14:paraId="05D9BC24" w14:textId="77777777" w:rsidR="001A1586" w:rsidRDefault="001A1586" w:rsidP="00832C56"/>
    <w:p w14:paraId="0D1367DB" w14:textId="77777777" w:rsidR="001A1586" w:rsidRDefault="001A1586" w:rsidP="00832C56"/>
    <w:p w14:paraId="3C83E791" w14:textId="77777777" w:rsidR="001A1586" w:rsidRDefault="001A1586" w:rsidP="00832C56"/>
    <w:p w14:paraId="2B57898F" w14:textId="203CD59F" w:rsidR="001A1586" w:rsidRDefault="006364E4" w:rsidP="00832C56">
      <w:pPr>
        <w:rPr>
          <w:color w:val="000000"/>
        </w:rPr>
      </w:pPr>
      <w:r>
        <w:rPr>
          <w:color w:val="000000"/>
        </w:rPr>
        <w:t>Студент</w:t>
      </w:r>
      <w:r w:rsidR="001A1586" w:rsidRPr="00453B6A">
        <w:rPr>
          <w:color w:val="000000"/>
        </w:rPr>
        <w:t xml:space="preserve">: </w:t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1A1586" w:rsidRPr="00453B6A">
        <w:rPr>
          <w:color w:val="000000"/>
        </w:rPr>
        <w:tab/>
      </w:r>
      <w:r w:rsidR="009450AB">
        <w:rPr>
          <w:color w:val="000000"/>
        </w:rPr>
        <w:t>Л.А. Мацкевич</w:t>
      </w:r>
      <w:r>
        <w:rPr>
          <w:color w:val="000000"/>
        </w:rPr>
        <w:t xml:space="preserve"> </w:t>
      </w:r>
    </w:p>
    <w:p w14:paraId="5844EB4B" w14:textId="77777777" w:rsidR="001A1586" w:rsidRPr="00453B6A" w:rsidRDefault="001A1586" w:rsidP="00832C56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7038CDC" w14:textId="714A3C43" w:rsidR="001A1586" w:rsidRDefault="001A1586" w:rsidP="00832C56">
      <w:r w:rsidRPr="00453B6A">
        <w:rPr>
          <w:color w:val="000000"/>
        </w:rPr>
        <w:br/>
      </w:r>
      <w:r w:rsidR="006364E4">
        <w:rPr>
          <w:color w:val="000000"/>
        </w:rPr>
        <w:t>Преподаватель:</w:t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Pr="00453B6A">
        <w:rPr>
          <w:color w:val="000000"/>
        </w:rPr>
        <w:tab/>
      </w:r>
      <w:r w:rsidR="009450AB">
        <w:rPr>
          <w:color w:val="000000"/>
        </w:rPr>
        <w:t>Ю</w:t>
      </w:r>
      <w:r w:rsidRPr="00842E86">
        <w:rPr>
          <w:color w:val="000000"/>
        </w:rPr>
        <w:t>.</w:t>
      </w:r>
      <w:r w:rsidR="009450AB">
        <w:rPr>
          <w:color w:val="000000"/>
        </w:rPr>
        <w:t>Ю</w:t>
      </w:r>
      <w:r w:rsidRPr="00842E86">
        <w:rPr>
          <w:color w:val="000000"/>
        </w:rPr>
        <w:t xml:space="preserve">. </w:t>
      </w:r>
      <w:r w:rsidR="009450AB">
        <w:rPr>
          <w:color w:val="000000"/>
        </w:rPr>
        <w:t>Желтко</w:t>
      </w:r>
    </w:p>
    <w:p w14:paraId="0E3FD45A" w14:textId="77777777" w:rsidR="001A1586" w:rsidRDefault="001A1586" w:rsidP="00832C56"/>
    <w:p w14:paraId="41C240E9" w14:textId="77777777" w:rsidR="001A1586" w:rsidRDefault="001A1586" w:rsidP="00832C56"/>
    <w:p w14:paraId="07E982B4" w14:textId="6D7DF42B" w:rsidR="006364E4" w:rsidRDefault="006364E4" w:rsidP="00832C56"/>
    <w:p w14:paraId="5B6A50D5" w14:textId="77777777" w:rsidR="001A1586" w:rsidRDefault="001A1586" w:rsidP="00832C56"/>
    <w:p w14:paraId="152D9F5A" w14:textId="1F4CD903" w:rsidR="001A1586" w:rsidRDefault="001A1586" w:rsidP="00832C56"/>
    <w:p w14:paraId="1246FFD6" w14:textId="77777777" w:rsidR="001A1586" w:rsidRDefault="001A1586" w:rsidP="00832C56"/>
    <w:p w14:paraId="48D17ACD" w14:textId="77777777" w:rsidR="001A1586" w:rsidRDefault="001A1586" w:rsidP="00832C56"/>
    <w:p w14:paraId="20977FD7" w14:textId="59D9D222" w:rsidR="00886253" w:rsidRDefault="00BA1E73" w:rsidP="00832C56">
      <w:pPr>
        <w:jc w:val="center"/>
        <w:sectPr w:rsidR="00886253" w:rsidSect="001A1586">
          <w:footerReference w:type="even" r:id="rId8"/>
          <w:footerReference w:type="default" r:id="rId9"/>
          <w:footerReference w:type="first" r:id="rId10"/>
          <w:pgSz w:w="11909" w:h="16834" w:code="9"/>
          <w:pgMar w:top="1134" w:right="851" w:bottom="1531" w:left="1701" w:header="680" w:footer="680" w:gutter="0"/>
          <w:cols w:space="60"/>
          <w:noEndnote/>
          <w:docGrid w:linePitch="381"/>
        </w:sectPr>
      </w:pPr>
      <w:r>
        <w:t>МИНСК 2024</w:t>
      </w:r>
      <w:r w:rsidR="00CF04EF">
        <w:br w:type="page"/>
      </w:r>
    </w:p>
    <w:p w14:paraId="37FFF411" w14:textId="2F8629A3" w:rsidR="0030623C" w:rsidRDefault="009450AB" w:rsidP="001270A1">
      <w:pPr>
        <w:ind w:firstLine="709"/>
        <w:jc w:val="both"/>
        <w:rPr>
          <w:b/>
          <w:bCs/>
        </w:rPr>
      </w:pPr>
      <w:r>
        <w:rPr>
          <w:b/>
          <w:bCs/>
        </w:rPr>
        <w:lastRenderedPageBreak/>
        <w:t>ЦЕЛЬ</w:t>
      </w:r>
      <w:r w:rsidR="0030623C">
        <w:rPr>
          <w:b/>
          <w:bCs/>
        </w:rPr>
        <w:t xml:space="preserve"> </w:t>
      </w:r>
      <w:r>
        <w:rPr>
          <w:b/>
          <w:bCs/>
        </w:rPr>
        <w:t>РАБОТЫ</w:t>
      </w:r>
    </w:p>
    <w:p w14:paraId="1249B047" w14:textId="0DB1BA61" w:rsidR="0030623C" w:rsidRDefault="0030623C" w:rsidP="001270A1">
      <w:pPr>
        <w:ind w:firstLine="709"/>
        <w:jc w:val="both"/>
        <w:rPr>
          <w:b/>
          <w:bCs/>
        </w:rPr>
      </w:pPr>
    </w:p>
    <w:p w14:paraId="74032C4C" w14:textId="77777777" w:rsidR="009450AB" w:rsidRPr="009450AB" w:rsidRDefault="009450AB" w:rsidP="009450AB">
      <w:pPr>
        <w:numPr>
          <w:ilvl w:val="0"/>
          <w:numId w:val="30"/>
        </w:numPr>
        <w:ind w:left="0" w:firstLine="709"/>
        <w:jc w:val="both"/>
        <w:rPr>
          <w:bCs/>
        </w:rPr>
      </w:pPr>
      <w:r w:rsidRPr="009450AB">
        <w:rPr>
          <w:bCs/>
        </w:rPr>
        <w:t>Научиться преобразовывать реляционные базы данных (</w:t>
      </w:r>
      <w:r w:rsidRPr="009450AB">
        <w:rPr>
          <w:bCs/>
          <w:lang w:val="en-US"/>
        </w:rPr>
        <w:t>PostgreSQL</w:t>
      </w:r>
      <w:r w:rsidRPr="009450AB">
        <w:rPr>
          <w:bCs/>
        </w:rPr>
        <w:t>) в формат ключ-значение (</w:t>
      </w:r>
      <w:r w:rsidRPr="009450AB">
        <w:rPr>
          <w:bCs/>
          <w:lang w:val="en-US"/>
        </w:rPr>
        <w:t>Berkeley</w:t>
      </w:r>
      <w:r w:rsidRPr="009450AB">
        <w:rPr>
          <w:bCs/>
        </w:rPr>
        <w:t xml:space="preserve"> </w:t>
      </w:r>
      <w:r w:rsidRPr="009450AB">
        <w:rPr>
          <w:bCs/>
          <w:lang w:val="en-US"/>
        </w:rPr>
        <w:t>DB</w:t>
      </w:r>
      <w:r w:rsidRPr="009450AB">
        <w:rPr>
          <w:bCs/>
        </w:rPr>
        <w:t>).</w:t>
      </w:r>
    </w:p>
    <w:p w14:paraId="38C748BC" w14:textId="77777777" w:rsidR="009450AB" w:rsidRPr="009450AB" w:rsidRDefault="009450AB" w:rsidP="009450AB">
      <w:pPr>
        <w:numPr>
          <w:ilvl w:val="0"/>
          <w:numId w:val="30"/>
        </w:numPr>
        <w:ind w:left="0" w:firstLine="709"/>
        <w:jc w:val="both"/>
        <w:rPr>
          <w:bCs/>
        </w:rPr>
      </w:pPr>
      <w:r w:rsidRPr="009450AB">
        <w:rPr>
          <w:bCs/>
        </w:rPr>
        <w:t>Освоить процесс сериализации и десериализации данных для хранения в нереляционной базе данных.</w:t>
      </w:r>
    </w:p>
    <w:p w14:paraId="503E2824" w14:textId="77777777" w:rsidR="009450AB" w:rsidRPr="009450AB" w:rsidRDefault="009450AB" w:rsidP="009450AB">
      <w:pPr>
        <w:numPr>
          <w:ilvl w:val="0"/>
          <w:numId w:val="30"/>
        </w:numPr>
        <w:ind w:left="0" w:firstLine="709"/>
        <w:jc w:val="both"/>
        <w:rPr>
          <w:bCs/>
        </w:rPr>
      </w:pPr>
      <w:r w:rsidRPr="009450AB">
        <w:rPr>
          <w:bCs/>
        </w:rPr>
        <w:t xml:space="preserve">Выполнить адаптацию существующих спецификаций приложения для работы с </w:t>
      </w:r>
      <w:r w:rsidRPr="009450AB">
        <w:rPr>
          <w:bCs/>
          <w:lang w:val="en-US"/>
        </w:rPr>
        <w:t>Berkeley</w:t>
      </w:r>
      <w:r w:rsidRPr="009450AB">
        <w:rPr>
          <w:bCs/>
        </w:rPr>
        <w:t xml:space="preserve"> </w:t>
      </w:r>
      <w:r w:rsidRPr="009450AB">
        <w:rPr>
          <w:bCs/>
          <w:lang w:val="en-US"/>
        </w:rPr>
        <w:t>DB</w:t>
      </w:r>
      <w:r w:rsidRPr="009450AB">
        <w:rPr>
          <w:bCs/>
        </w:rPr>
        <w:t>.</w:t>
      </w:r>
    </w:p>
    <w:p w14:paraId="4C52AF3E" w14:textId="77777777" w:rsidR="0030623C" w:rsidRDefault="0030623C" w:rsidP="001270A1">
      <w:pPr>
        <w:ind w:firstLine="709"/>
        <w:jc w:val="both"/>
        <w:rPr>
          <w:b/>
          <w:bCs/>
        </w:rPr>
      </w:pPr>
    </w:p>
    <w:p w14:paraId="119649DD" w14:textId="146CA52F" w:rsidR="001270A1" w:rsidRPr="00D463B5" w:rsidRDefault="009450AB" w:rsidP="001270A1">
      <w:pPr>
        <w:ind w:firstLine="709"/>
        <w:jc w:val="both"/>
        <w:rPr>
          <w:b/>
          <w:bCs/>
        </w:rPr>
      </w:pPr>
      <w:r>
        <w:rPr>
          <w:b/>
          <w:bCs/>
        </w:rPr>
        <w:t xml:space="preserve">1 </w:t>
      </w:r>
      <w:r w:rsidRPr="009450AB">
        <w:rPr>
          <w:b/>
          <w:bCs/>
        </w:rPr>
        <w:t>СТРУКТУРЫ ХРАНЕНИЯ ДАННЫХ В BERKELEY DB</w:t>
      </w:r>
    </w:p>
    <w:p w14:paraId="4D9C515E" w14:textId="56049C39" w:rsidR="001270A1" w:rsidRDefault="001270A1" w:rsidP="001270A1">
      <w:pPr>
        <w:jc w:val="both"/>
      </w:pPr>
    </w:p>
    <w:p w14:paraId="3AB66F59" w14:textId="22D66EA0" w:rsidR="009450AB" w:rsidRDefault="009450AB" w:rsidP="009450AB">
      <w:pPr>
        <w:ind w:firstLine="709"/>
        <w:jc w:val="both"/>
      </w:pPr>
      <w:r>
        <w:t>На рисунке 1.1 представлена схема базы данных «</w:t>
      </w:r>
      <w:r w:rsidR="004F20A9">
        <w:t>Больница</w:t>
      </w:r>
      <w:r>
        <w:t>».</w:t>
      </w:r>
    </w:p>
    <w:p w14:paraId="7E45DC80" w14:textId="77777777" w:rsidR="009450AB" w:rsidRDefault="009450AB" w:rsidP="009450AB">
      <w:pPr>
        <w:jc w:val="both"/>
      </w:pPr>
    </w:p>
    <w:p w14:paraId="03DA8340" w14:textId="70EF4643" w:rsidR="009450AB" w:rsidRDefault="004F20A9" w:rsidP="009450AB">
      <w:pPr>
        <w:jc w:val="center"/>
      </w:pPr>
      <w:r w:rsidRPr="000503C8">
        <w:rPr>
          <w:noProof/>
        </w:rPr>
        <w:drawing>
          <wp:inline distT="0" distB="0" distL="0" distR="0" wp14:anchorId="266773E6" wp14:editId="20F5A884">
            <wp:extent cx="5939790" cy="3417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160C" w14:textId="77777777" w:rsidR="009450AB" w:rsidRDefault="009450AB" w:rsidP="009450AB">
      <w:pPr>
        <w:jc w:val="both"/>
      </w:pPr>
    </w:p>
    <w:p w14:paraId="09EA2A40" w14:textId="70E9E086" w:rsidR="009450AB" w:rsidRDefault="009450AB" w:rsidP="009450AB">
      <w:pPr>
        <w:jc w:val="center"/>
      </w:pPr>
      <w:r>
        <w:t>Рисунок 2.1 – схема базы данных</w:t>
      </w:r>
    </w:p>
    <w:p w14:paraId="3E14B490" w14:textId="0138BD6E" w:rsidR="009450AB" w:rsidRDefault="00E556D4" w:rsidP="00E556D4">
      <w:pPr>
        <w:ind w:firstLine="709"/>
        <w:jc w:val="both"/>
      </w:pPr>
      <w:r w:rsidRPr="00E556D4">
        <w:t xml:space="preserve">В BDB таблицу </w:t>
      </w:r>
      <w:r w:rsidR="004A306F">
        <w:rPr>
          <w:rFonts w:ascii="Fira Code" w:hAnsi="Fira Code"/>
          <w:sz w:val="24"/>
          <w:lang w:val="en-US"/>
        </w:rPr>
        <w:t>patinet</w:t>
      </w:r>
      <w:r>
        <w:rPr>
          <w:sz w:val="24"/>
        </w:rPr>
        <w:t xml:space="preserve"> </w:t>
      </w:r>
      <w:r w:rsidRPr="00E556D4">
        <w:t xml:space="preserve">можно представить как пару «ключ-значение», где в качестве ключа используется </w:t>
      </w:r>
      <w:r w:rsidRPr="00E556D4">
        <w:rPr>
          <w:rFonts w:ascii="Fira Code" w:hAnsi="Fira Code"/>
          <w:sz w:val="24"/>
        </w:rPr>
        <w:t>p</w:t>
      </w:r>
      <w:r w:rsidR="004A306F">
        <w:rPr>
          <w:rFonts w:ascii="Fira Code" w:hAnsi="Fira Code"/>
          <w:sz w:val="24"/>
          <w:lang w:val="en-US"/>
        </w:rPr>
        <w:t>k</w:t>
      </w:r>
      <w:r w:rsidRPr="00E556D4">
        <w:rPr>
          <w:rFonts w:ascii="Fira Code" w:hAnsi="Fira Code"/>
          <w:sz w:val="24"/>
        </w:rPr>
        <w:t>_id</w:t>
      </w:r>
      <w:r w:rsidRPr="00E556D4">
        <w:t xml:space="preserve">, а значение </w:t>
      </w:r>
      <w:r>
        <w:sym w:font="Symbol" w:char="F02D"/>
      </w:r>
      <w:r w:rsidRPr="00E556D4">
        <w:t xml:space="preserve"> это оставшаяся информация о </w:t>
      </w:r>
      <w:r w:rsidR="007D5DC6">
        <w:t>пациенте</w:t>
      </w:r>
      <w:r w:rsidRPr="00E556D4">
        <w:t xml:space="preserve"> (например, </w:t>
      </w:r>
      <w:r w:rsidR="004A306F">
        <w:rPr>
          <w:rFonts w:ascii="Fira Code" w:hAnsi="Fira Code"/>
          <w:sz w:val="24"/>
          <w:lang w:val="en-US"/>
        </w:rPr>
        <w:t>full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name</w:t>
      </w:r>
      <w:r>
        <w:rPr>
          <w:rFonts w:ascii="Fira Code" w:hAnsi="Fira Code"/>
          <w:sz w:val="24"/>
        </w:rPr>
        <w:t xml:space="preserve">, </w:t>
      </w:r>
      <w:r w:rsidR="004A306F">
        <w:rPr>
          <w:rFonts w:ascii="Fira Code" w:hAnsi="Fira Code"/>
          <w:sz w:val="24"/>
          <w:lang w:val="en-US"/>
        </w:rPr>
        <w:t>address</w:t>
      </w:r>
      <w:r>
        <w:rPr>
          <w:rFonts w:ascii="Fira Code" w:hAnsi="Fira Code"/>
          <w:sz w:val="24"/>
        </w:rPr>
        <w:t xml:space="preserve">, </w:t>
      </w:r>
      <w:r w:rsidR="004A306F">
        <w:rPr>
          <w:rFonts w:ascii="Fira Code" w:hAnsi="Fira Code"/>
          <w:sz w:val="24"/>
          <w:lang w:val="en-US"/>
        </w:rPr>
        <w:t>full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name</w:t>
      </w:r>
      <w:r w:rsidRPr="00E556D4">
        <w:t>).</w:t>
      </w:r>
    </w:p>
    <w:p w14:paraId="488C762C" w14:textId="14F06AC2" w:rsidR="00E556D4" w:rsidRPr="004A306F" w:rsidRDefault="00E556D4" w:rsidP="00E556D4">
      <w:pPr>
        <w:ind w:firstLine="709"/>
        <w:jc w:val="both"/>
      </w:pPr>
      <w:r w:rsidRPr="00E556D4">
        <w:t xml:space="preserve">Таблицу </w:t>
      </w:r>
      <w:r w:rsidR="004A306F">
        <w:rPr>
          <w:rFonts w:ascii="Fira Code" w:hAnsi="Fira Code"/>
          <w:sz w:val="24"/>
          <w:lang w:val="en-US"/>
        </w:rPr>
        <w:t>ticket</w:t>
      </w:r>
      <w:r w:rsidRPr="00E556D4">
        <w:rPr>
          <w:sz w:val="24"/>
        </w:rPr>
        <w:t xml:space="preserve"> </w:t>
      </w:r>
      <w:r w:rsidRPr="00E556D4">
        <w:t xml:space="preserve">можно представить как </w:t>
      </w:r>
      <w:r>
        <w:t xml:space="preserve">пару «ключ-значение», где ключ </w:t>
      </w:r>
      <w:r>
        <w:sym w:font="Symbol" w:char="F02D"/>
      </w:r>
      <w:r w:rsidRPr="00E556D4">
        <w:t xml:space="preserve"> это </w:t>
      </w:r>
      <w:r w:rsidR="004A306F">
        <w:rPr>
          <w:rFonts w:ascii="Fira Code" w:hAnsi="Fira Code"/>
          <w:sz w:val="24"/>
          <w:lang w:val="en-US"/>
        </w:rPr>
        <w:t>pk</w:t>
      </w:r>
      <w:r w:rsidRPr="00E556D4">
        <w:rPr>
          <w:rFonts w:ascii="Fira Code" w:hAnsi="Fira Code"/>
          <w:sz w:val="24"/>
        </w:rPr>
        <w:t>_id</w:t>
      </w:r>
      <w:r w:rsidRPr="00E556D4">
        <w:t xml:space="preserve">, а значение будет содержать поля </w:t>
      </w:r>
      <w:r w:rsidR="004A306F">
        <w:rPr>
          <w:rFonts w:ascii="Fira Code" w:hAnsi="Fira Code"/>
          <w:sz w:val="24"/>
          <w:lang w:val="en-US"/>
        </w:rPr>
        <w:t>pk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id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patinet</w:t>
      </w:r>
      <w:r w:rsidRPr="00E556D4">
        <w:rPr>
          <w:rFonts w:ascii="Fira Code" w:hAnsi="Fira Code"/>
          <w:sz w:val="24"/>
        </w:rPr>
        <w:t xml:space="preserve">, </w:t>
      </w:r>
      <w:r w:rsidR="004A306F">
        <w:rPr>
          <w:rFonts w:ascii="Fira Code" w:hAnsi="Fira Code"/>
          <w:sz w:val="24"/>
          <w:lang w:val="en-US"/>
        </w:rPr>
        <w:t>pk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id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doctor</w:t>
      </w:r>
      <w:r w:rsidRPr="00E556D4">
        <w:rPr>
          <w:rFonts w:ascii="Fira Code" w:hAnsi="Fira Code"/>
          <w:sz w:val="24"/>
        </w:rPr>
        <w:t xml:space="preserve">, </w:t>
      </w:r>
      <w:r w:rsidR="004A306F">
        <w:rPr>
          <w:rFonts w:ascii="Fira Code" w:hAnsi="Fira Code"/>
          <w:sz w:val="24"/>
          <w:lang w:val="en-US"/>
        </w:rPr>
        <w:t>date</w:t>
      </w:r>
      <w:r w:rsidRPr="00E556D4">
        <w:rPr>
          <w:rFonts w:ascii="Fira Code" w:hAnsi="Fira Code"/>
          <w:sz w:val="24"/>
        </w:rPr>
        <w:t xml:space="preserve"> и </w:t>
      </w:r>
      <w:r w:rsidR="004A306F">
        <w:rPr>
          <w:rFonts w:ascii="Fira Code" w:hAnsi="Fira Code"/>
          <w:sz w:val="24"/>
          <w:lang w:val="en-US"/>
        </w:rPr>
        <w:t>number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of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doctor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cabinet</w:t>
      </w:r>
    </w:p>
    <w:p w14:paraId="632ACCDB" w14:textId="51446B09" w:rsidR="00E556D4" w:rsidRDefault="00E556D4" w:rsidP="00E556D4">
      <w:pPr>
        <w:ind w:firstLine="709"/>
        <w:jc w:val="both"/>
      </w:pPr>
      <w:r w:rsidRPr="00E556D4">
        <w:t xml:space="preserve">Для таблицы </w:t>
      </w:r>
      <w:r w:rsidR="004A306F">
        <w:rPr>
          <w:rFonts w:ascii="Fira Code" w:hAnsi="Fira Code"/>
          <w:sz w:val="24"/>
          <w:lang w:val="en-US"/>
        </w:rPr>
        <w:t>diagnosis</w:t>
      </w:r>
      <w:r w:rsidRPr="00E556D4">
        <w:rPr>
          <w:sz w:val="24"/>
        </w:rPr>
        <w:t xml:space="preserve"> </w:t>
      </w:r>
      <w:r w:rsidRPr="00E556D4">
        <w:t xml:space="preserve">каждый </w:t>
      </w:r>
      <w:r w:rsidR="007D5DC6">
        <w:t>диагноз</w:t>
      </w:r>
      <w:r w:rsidRPr="00E556D4">
        <w:t xml:space="preserve"> будет иметь уникальный </w:t>
      </w:r>
      <w:r w:rsidR="004A306F">
        <w:rPr>
          <w:rFonts w:ascii="Fira Code" w:hAnsi="Fira Code"/>
          <w:sz w:val="24"/>
          <w:lang w:val="en-US"/>
        </w:rPr>
        <w:t>pk</w:t>
      </w:r>
      <w:r w:rsidRPr="00E556D4">
        <w:rPr>
          <w:rFonts w:ascii="Fira Code" w:hAnsi="Fira Code"/>
          <w:sz w:val="24"/>
        </w:rPr>
        <w:t>_id</w:t>
      </w:r>
      <w:r w:rsidRPr="00E556D4">
        <w:rPr>
          <w:sz w:val="24"/>
        </w:rPr>
        <w:t xml:space="preserve"> </w:t>
      </w:r>
      <w:r w:rsidRPr="00E556D4">
        <w:t xml:space="preserve">в качестве ключа, а значением будет информация о </w:t>
      </w:r>
      <w:r w:rsidR="007D5DC6">
        <w:t>диагнозе</w:t>
      </w:r>
      <w:r w:rsidRPr="00E556D4">
        <w:t xml:space="preserve"> (например, </w:t>
      </w:r>
      <w:r w:rsidR="004A306F">
        <w:rPr>
          <w:rFonts w:ascii="Fira Code" w:hAnsi="Fira Code"/>
          <w:sz w:val="24"/>
          <w:lang w:val="en-US"/>
        </w:rPr>
        <w:t>medical</w:t>
      </w:r>
      <w:r w:rsidR="004A306F" w:rsidRPr="004A306F">
        <w:rPr>
          <w:rFonts w:ascii="Fira Code" w:hAnsi="Fira Code"/>
          <w:sz w:val="24"/>
        </w:rPr>
        <w:t>_</w:t>
      </w:r>
      <w:r w:rsidR="004A306F">
        <w:rPr>
          <w:rFonts w:ascii="Fira Code" w:hAnsi="Fira Code"/>
          <w:sz w:val="24"/>
          <w:lang w:val="en-US"/>
        </w:rPr>
        <w:t>procedures</w:t>
      </w:r>
      <w:r w:rsidRPr="00E556D4">
        <w:t>).</w:t>
      </w:r>
    </w:p>
    <w:p w14:paraId="7DB4B5AA" w14:textId="3EF69AA1" w:rsidR="004A306F" w:rsidRDefault="004A306F" w:rsidP="004A306F">
      <w:pPr>
        <w:ind w:firstLine="709"/>
        <w:jc w:val="both"/>
      </w:pPr>
      <w:r w:rsidRPr="00E556D4">
        <w:t xml:space="preserve">Для таблицы </w:t>
      </w:r>
      <w:r>
        <w:rPr>
          <w:rFonts w:ascii="Fira Code" w:hAnsi="Fira Code"/>
          <w:sz w:val="24"/>
          <w:lang w:val="en-US"/>
        </w:rPr>
        <w:t>doctor</w:t>
      </w:r>
      <w:r w:rsidRPr="00E556D4">
        <w:rPr>
          <w:sz w:val="24"/>
        </w:rPr>
        <w:t xml:space="preserve"> </w:t>
      </w:r>
      <w:r w:rsidRPr="00E556D4">
        <w:t xml:space="preserve">каждый </w:t>
      </w:r>
      <w:r w:rsidR="007D5DC6">
        <w:t>доктор</w:t>
      </w:r>
      <w:r w:rsidRPr="00E556D4">
        <w:t xml:space="preserve"> будет иметь уникальный </w:t>
      </w:r>
      <w:r>
        <w:rPr>
          <w:rFonts w:ascii="Fira Code" w:hAnsi="Fira Code"/>
          <w:sz w:val="24"/>
          <w:lang w:val="en-US"/>
        </w:rPr>
        <w:t>pk</w:t>
      </w:r>
      <w:r w:rsidRPr="00E556D4">
        <w:rPr>
          <w:rFonts w:ascii="Fira Code" w:hAnsi="Fira Code"/>
          <w:sz w:val="24"/>
        </w:rPr>
        <w:t>_id</w:t>
      </w:r>
      <w:r w:rsidRPr="00E556D4">
        <w:rPr>
          <w:sz w:val="24"/>
        </w:rPr>
        <w:t xml:space="preserve"> </w:t>
      </w:r>
      <w:r w:rsidRPr="00E556D4">
        <w:t xml:space="preserve">в качестве ключа, а значением будет информация о </w:t>
      </w:r>
      <w:r w:rsidR="007D5DC6">
        <w:t>докторе</w:t>
      </w:r>
      <w:r w:rsidRPr="00E556D4">
        <w:t xml:space="preserve"> (</w:t>
      </w:r>
      <w:r>
        <w:rPr>
          <w:lang w:val="en-US"/>
        </w:rPr>
        <w:t>full</w:t>
      </w:r>
      <w:r w:rsidRPr="004A306F">
        <w:t>_</w:t>
      </w:r>
      <w:r>
        <w:rPr>
          <w:lang w:val="en-US"/>
        </w:rPr>
        <w:t>name</w:t>
      </w:r>
      <w:r w:rsidRPr="00E556D4">
        <w:t xml:space="preserve">, </w:t>
      </w:r>
      <w:r>
        <w:rPr>
          <w:rFonts w:ascii="Fira Code" w:hAnsi="Fira Code"/>
          <w:sz w:val="24"/>
          <w:lang w:val="en-US"/>
        </w:rPr>
        <w:t>medical</w:t>
      </w:r>
      <w:r w:rsidRPr="004A306F">
        <w:rPr>
          <w:rFonts w:ascii="Fira Code" w:hAnsi="Fira Code"/>
          <w:sz w:val="24"/>
        </w:rPr>
        <w:t>_</w:t>
      </w:r>
      <w:r>
        <w:rPr>
          <w:rFonts w:ascii="Fira Code" w:hAnsi="Fira Code"/>
          <w:sz w:val="24"/>
          <w:lang w:val="en-US"/>
        </w:rPr>
        <w:t>procedures</w:t>
      </w:r>
      <w:r w:rsidRPr="00E556D4">
        <w:t>).</w:t>
      </w:r>
    </w:p>
    <w:p w14:paraId="16FDD8FE" w14:textId="3ED92542" w:rsidR="00E556D4" w:rsidRDefault="00E556D4" w:rsidP="00E556D4">
      <w:pPr>
        <w:ind w:firstLine="709"/>
        <w:jc w:val="both"/>
      </w:pPr>
      <w:r w:rsidRPr="00E556D4">
        <w:lastRenderedPageBreak/>
        <w:t xml:space="preserve">Для таблицы </w:t>
      </w:r>
      <w:r w:rsidR="007D5DC6">
        <w:rPr>
          <w:rFonts w:ascii="Fira Code" w:hAnsi="Fira Code"/>
          <w:sz w:val="24"/>
          <w:szCs w:val="24"/>
          <w:lang w:val="en-US"/>
        </w:rPr>
        <w:t>illnesses</w:t>
      </w:r>
      <w:r w:rsidRPr="00E556D4">
        <w:rPr>
          <w:sz w:val="24"/>
        </w:rPr>
        <w:t xml:space="preserve"> </w:t>
      </w:r>
      <w:r w:rsidRPr="00E556D4">
        <w:t xml:space="preserve">в качестве ключа будет использоваться </w:t>
      </w:r>
      <w:r w:rsidR="004A306F">
        <w:rPr>
          <w:rFonts w:ascii="Fira Code" w:hAnsi="Fira Code"/>
          <w:sz w:val="24"/>
          <w:lang w:val="en-US"/>
        </w:rPr>
        <w:t>pk</w:t>
      </w:r>
      <w:r w:rsidRPr="00E556D4">
        <w:rPr>
          <w:rFonts w:ascii="Fira Code" w:hAnsi="Fira Code"/>
          <w:sz w:val="24"/>
        </w:rPr>
        <w:t>_id</w:t>
      </w:r>
      <w:r w:rsidRPr="00E556D4">
        <w:t xml:space="preserve">, а значение будет содержать информацию о </w:t>
      </w:r>
      <w:r w:rsidR="007D5DC6">
        <w:t>заболевании пациента</w:t>
      </w:r>
      <w:r w:rsidRPr="00E556D4">
        <w:t xml:space="preserve"> (</w:t>
      </w:r>
      <w:r w:rsidR="007D5DC6">
        <w:rPr>
          <w:rFonts w:ascii="Fira Code" w:hAnsi="Fira Code"/>
          <w:sz w:val="24"/>
          <w:lang w:val="en-US"/>
        </w:rPr>
        <w:t>pk</w:t>
      </w:r>
      <w:r w:rsidR="007D5DC6">
        <w:rPr>
          <w:rFonts w:ascii="Fira Code" w:hAnsi="Fira Code"/>
          <w:sz w:val="24"/>
        </w:rPr>
        <w:t>_</w:t>
      </w:r>
      <w:r w:rsidR="007D5DC6">
        <w:rPr>
          <w:rFonts w:ascii="Fira Code" w:hAnsi="Fira Code"/>
          <w:sz w:val="24"/>
          <w:lang w:val="en-US"/>
        </w:rPr>
        <w:t>id</w:t>
      </w:r>
      <w:r w:rsidR="007D5DC6" w:rsidRPr="007D5DC6">
        <w:rPr>
          <w:rFonts w:ascii="Fira Code" w:hAnsi="Fira Code"/>
          <w:sz w:val="24"/>
        </w:rPr>
        <w:t>_</w:t>
      </w:r>
      <w:r w:rsidR="007D5DC6">
        <w:rPr>
          <w:rFonts w:ascii="Fira Code" w:hAnsi="Fira Code"/>
          <w:sz w:val="24"/>
          <w:lang w:val="en-US"/>
        </w:rPr>
        <w:t>patient</w:t>
      </w:r>
      <w:r w:rsidR="007D5DC6" w:rsidRPr="007D5DC6">
        <w:rPr>
          <w:rFonts w:ascii="Fira Code" w:hAnsi="Fira Code"/>
          <w:sz w:val="24"/>
        </w:rPr>
        <w:t>,</w:t>
      </w:r>
      <w:r w:rsidR="007D5DC6">
        <w:rPr>
          <w:rFonts w:ascii="Fira Code" w:hAnsi="Fira Code"/>
          <w:sz w:val="24"/>
          <w:lang w:val="en-US"/>
        </w:rPr>
        <w:t>pk</w:t>
      </w:r>
      <w:r w:rsidR="007D5DC6" w:rsidRPr="007D5DC6">
        <w:rPr>
          <w:rFonts w:ascii="Fira Code" w:hAnsi="Fira Code"/>
          <w:sz w:val="24"/>
        </w:rPr>
        <w:t>_</w:t>
      </w:r>
      <w:r w:rsidR="007D5DC6">
        <w:rPr>
          <w:rFonts w:ascii="Fira Code" w:hAnsi="Fira Code"/>
          <w:sz w:val="24"/>
          <w:lang w:val="en-US"/>
        </w:rPr>
        <w:t>id</w:t>
      </w:r>
      <w:r w:rsidR="007D5DC6" w:rsidRPr="007D5DC6">
        <w:rPr>
          <w:rFonts w:ascii="Fira Code" w:hAnsi="Fira Code"/>
          <w:sz w:val="24"/>
        </w:rPr>
        <w:t>_</w:t>
      </w:r>
      <w:r w:rsidR="007D5DC6">
        <w:rPr>
          <w:rFonts w:ascii="Fira Code" w:hAnsi="Fira Code"/>
          <w:sz w:val="24"/>
          <w:lang w:val="en-US"/>
        </w:rPr>
        <w:t>diagnosis</w:t>
      </w:r>
      <w:r w:rsidRPr="00E556D4">
        <w:t>).</w:t>
      </w:r>
    </w:p>
    <w:p w14:paraId="602D26F6" w14:textId="41FCA772" w:rsidR="00E556D4" w:rsidRDefault="00E556D4" w:rsidP="00E556D4">
      <w:pPr>
        <w:ind w:firstLine="709"/>
        <w:jc w:val="both"/>
      </w:pPr>
    </w:p>
    <w:p w14:paraId="59C638E6" w14:textId="77777777" w:rsidR="007D5DC6" w:rsidRDefault="007D5DC6" w:rsidP="00E556D4">
      <w:pPr>
        <w:ind w:firstLine="709"/>
        <w:jc w:val="both"/>
        <w:rPr>
          <w:b/>
        </w:rPr>
      </w:pPr>
    </w:p>
    <w:p w14:paraId="2190A839" w14:textId="77777777" w:rsidR="007D5DC6" w:rsidRDefault="007D5DC6" w:rsidP="00E556D4">
      <w:pPr>
        <w:ind w:firstLine="709"/>
        <w:jc w:val="both"/>
        <w:rPr>
          <w:b/>
        </w:rPr>
      </w:pPr>
    </w:p>
    <w:p w14:paraId="18927FA0" w14:textId="77777777" w:rsidR="007D5DC6" w:rsidRDefault="007D5DC6" w:rsidP="00E556D4">
      <w:pPr>
        <w:ind w:firstLine="709"/>
        <w:jc w:val="both"/>
        <w:rPr>
          <w:b/>
        </w:rPr>
      </w:pPr>
    </w:p>
    <w:p w14:paraId="213D43F5" w14:textId="77777777" w:rsidR="007D5DC6" w:rsidRDefault="007D5DC6" w:rsidP="00E556D4">
      <w:pPr>
        <w:ind w:firstLine="709"/>
        <w:jc w:val="both"/>
        <w:rPr>
          <w:b/>
        </w:rPr>
      </w:pPr>
    </w:p>
    <w:p w14:paraId="269DEC79" w14:textId="77777777" w:rsidR="007D5DC6" w:rsidRDefault="007D5DC6" w:rsidP="00E556D4">
      <w:pPr>
        <w:ind w:firstLine="709"/>
        <w:jc w:val="both"/>
        <w:rPr>
          <w:b/>
        </w:rPr>
      </w:pPr>
    </w:p>
    <w:p w14:paraId="085C87A7" w14:textId="77777777" w:rsidR="007D5DC6" w:rsidRDefault="007D5DC6" w:rsidP="00E556D4">
      <w:pPr>
        <w:ind w:firstLine="709"/>
        <w:jc w:val="both"/>
        <w:rPr>
          <w:b/>
        </w:rPr>
      </w:pPr>
    </w:p>
    <w:p w14:paraId="2A523283" w14:textId="77777777" w:rsidR="007D5DC6" w:rsidRDefault="007D5DC6" w:rsidP="00E556D4">
      <w:pPr>
        <w:ind w:firstLine="709"/>
        <w:jc w:val="both"/>
        <w:rPr>
          <w:b/>
        </w:rPr>
      </w:pPr>
    </w:p>
    <w:p w14:paraId="7D8E566D" w14:textId="77777777" w:rsidR="007D5DC6" w:rsidRDefault="007D5DC6" w:rsidP="00E556D4">
      <w:pPr>
        <w:ind w:firstLine="709"/>
        <w:jc w:val="both"/>
        <w:rPr>
          <w:b/>
        </w:rPr>
      </w:pPr>
    </w:p>
    <w:p w14:paraId="2246C184" w14:textId="77777777" w:rsidR="007D5DC6" w:rsidRDefault="007D5DC6" w:rsidP="00E556D4">
      <w:pPr>
        <w:ind w:firstLine="709"/>
        <w:jc w:val="both"/>
        <w:rPr>
          <w:b/>
        </w:rPr>
      </w:pPr>
    </w:p>
    <w:p w14:paraId="714436F2" w14:textId="77777777" w:rsidR="007D5DC6" w:rsidRDefault="007D5DC6" w:rsidP="00E556D4">
      <w:pPr>
        <w:ind w:firstLine="709"/>
        <w:jc w:val="both"/>
        <w:rPr>
          <w:b/>
        </w:rPr>
      </w:pPr>
    </w:p>
    <w:p w14:paraId="5BEF3F19" w14:textId="77777777" w:rsidR="007D5DC6" w:rsidRDefault="007D5DC6" w:rsidP="00E556D4">
      <w:pPr>
        <w:ind w:firstLine="709"/>
        <w:jc w:val="both"/>
        <w:rPr>
          <w:b/>
        </w:rPr>
      </w:pPr>
    </w:p>
    <w:p w14:paraId="375107D9" w14:textId="77777777" w:rsidR="007D5DC6" w:rsidRDefault="007D5DC6" w:rsidP="00E556D4">
      <w:pPr>
        <w:ind w:firstLine="709"/>
        <w:jc w:val="both"/>
        <w:rPr>
          <w:b/>
        </w:rPr>
      </w:pPr>
    </w:p>
    <w:p w14:paraId="2F652869" w14:textId="77777777" w:rsidR="007D5DC6" w:rsidRDefault="007D5DC6" w:rsidP="00E556D4">
      <w:pPr>
        <w:ind w:firstLine="709"/>
        <w:jc w:val="both"/>
        <w:rPr>
          <w:b/>
        </w:rPr>
      </w:pPr>
    </w:p>
    <w:p w14:paraId="6BD2EA51" w14:textId="77777777" w:rsidR="007D5DC6" w:rsidRDefault="007D5DC6" w:rsidP="00E556D4">
      <w:pPr>
        <w:ind w:firstLine="709"/>
        <w:jc w:val="both"/>
        <w:rPr>
          <w:b/>
        </w:rPr>
      </w:pPr>
    </w:p>
    <w:p w14:paraId="21A3DC61" w14:textId="77777777" w:rsidR="007D5DC6" w:rsidRDefault="007D5DC6" w:rsidP="00E556D4">
      <w:pPr>
        <w:ind w:firstLine="709"/>
        <w:jc w:val="both"/>
        <w:rPr>
          <w:b/>
        </w:rPr>
      </w:pPr>
    </w:p>
    <w:p w14:paraId="0B69A835" w14:textId="77777777" w:rsidR="007D5DC6" w:rsidRDefault="007D5DC6" w:rsidP="00E556D4">
      <w:pPr>
        <w:ind w:firstLine="709"/>
        <w:jc w:val="both"/>
        <w:rPr>
          <w:b/>
        </w:rPr>
      </w:pPr>
    </w:p>
    <w:p w14:paraId="540E104C" w14:textId="77777777" w:rsidR="007D5DC6" w:rsidRDefault="007D5DC6" w:rsidP="00E556D4">
      <w:pPr>
        <w:ind w:firstLine="709"/>
        <w:jc w:val="both"/>
        <w:rPr>
          <w:b/>
        </w:rPr>
      </w:pPr>
    </w:p>
    <w:p w14:paraId="60A61A7A" w14:textId="77777777" w:rsidR="007D5DC6" w:rsidRDefault="007D5DC6" w:rsidP="00E556D4">
      <w:pPr>
        <w:ind w:firstLine="709"/>
        <w:jc w:val="both"/>
        <w:rPr>
          <w:b/>
        </w:rPr>
      </w:pPr>
    </w:p>
    <w:p w14:paraId="00B6DBCA" w14:textId="77777777" w:rsidR="007D5DC6" w:rsidRDefault="007D5DC6" w:rsidP="00E556D4">
      <w:pPr>
        <w:ind w:firstLine="709"/>
        <w:jc w:val="both"/>
        <w:rPr>
          <w:b/>
        </w:rPr>
      </w:pPr>
    </w:p>
    <w:p w14:paraId="5147B8A9" w14:textId="77777777" w:rsidR="007D5DC6" w:rsidRDefault="007D5DC6" w:rsidP="00E556D4">
      <w:pPr>
        <w:ind w:firstLine="709"/>
        <w:jc w:val="both"/>
        <w:rPr>
          <w:b/>
        </w:rPr>
      </w:pPr>
    </w:p>
    <w:p w14:paraId="2F4693E1" w14:textId="77777777" w:rsidR="007D5DC6" w:rsidRDefault="007D5DC6" w:rsidP="00E556D4">
      <w:pPr>
        <w:ind w:firstLine="709"/>
        <w:jc w:val="both"/>
        <w:rPr>
          <w:b/>
        </w:rPr>
      </w:pPr>
    </w:p>
    <w:p w14:paraId="48760F1B" w14:textId="77777777" w:rsidR="007D5DC6" w:rsidRDefault="007D5DC6" w:rsidP="00E556D4">
      <w:pPr>
        <w:ind w:firstLine="709"/>
        <w:jc w:val="both"/>
        <w:rPr>
          <w:b/>
        </w:rPr>
      </w:pPr>
    </w:p>
    <w:p w14:paraId="2F036163" w14:textId="77777777" w:rsidR="007D5DC6" w:rsidRDefault="007D5DC6" w:rsidP="00E556D4">
      <w:pPr>
        <w:ind w:firstLine="709"/>
        <w:jc w:val="both"/>
        <w:rPr>
          <w:b/>
        </w:rPr>
      </w:pPr>
    </w:p>
    <w:p w14:paraId="5436D203" w14:textId="77777777" w:rsidR="007D5DC6" w:rsidRDefault="007D5DC6" w:rsidP="00E556D4">
      <w:pPr>
        <w:ind w:firstLine="709"/>
        <w:jc w:val="both"/>
        <w:rPr>
          <w:b/>
        </w:rPr>
      </w:pPr>
    </w:p>
    <w:p w14:paraId="2F30F0D3" w14:textId="77777777" w:rsidR="007D5DC6" w:rsidRDefault="007D5DC6" w:rsidP="00E556D4">
      <w:pPr>
        <w:ind w:firstLine="709"/>
        <w:jc w:val="both"/>
        <w:rPr>
          <w:b/>
        </w:rPr>
      </w:pPr>
    </w:p>
    <w:p w14:paraId="4E69ACD9" w14:textId="77777777" w:rsidR="007D5DC6" w:rsidRDefault="007D5DC6" w:rsidP="00E556D4">
      <w:pPr>
        <w:ind w:firstLine="709"/>
        <w:jc w:val="both"/>
        <w:rPr>
          <w:b/>
        </w:rPr>
      </w:pPr>
    </w:p>
    <w:p w14:paraId="1FAC489B" w14:textId="77777777" w:rsidR="007D5DC6" w:rsidRDefault="007D5DC6" w:rsidP="00E556D4">
      <w:pPr>
        <w:ind w:firstLine="709"/>
        <w:jc w:val="both"/>
        <w:rPr>
          <w:b/>
        </w:rPr>
      </w:pPr>
    </w:p>
    <w:p w14:paraId="17D7A365" w14:textId="77777777" w:rsidR="007D5DC6" w:rsidRDefault="007D5DC6" w:rsidP="00E556D4">
      <w:pPr>
        <w:ind w:firstLine="709"/>
        <w:jc w:val="both"/>
        <w:rPr>
          <w:b/>
        </w:rPr>
      </w:pPr>
    </w:p>
    <w:p w14:paraId="21A7D91E" w14:textId="77777777" w:rsidR="007D5DC6" w:rsidRDefault="007D5DC6" w:rsidP="00E556D4">
      <w:pPr>
        <w:ind w:firstLine="709"/>
        <w:jc w:val="both"/>
        <w:rPr>
          <w:b/>
        </w:rPr>
      </w:pPr>
    </w:p>
    <w:p w14:paraId="41314C98" w14:textId="77777777" w:rsidR="007D5DC6" w:rsidRDefault="007D5DC6" w:rsidP="00E556D4">
      <w:pPr>
        <w:ind w:firstLine="709"/>
        <w:jc w:val="both"/>
        <w:rPr>
          <w:b/>
        </w:rPr>
      </w:pPr>
    </w:p>
    <w:p w14:paraId="07C8D05E" w14:textId="77777777" w:rsidR="007D5DC6" w:rsidRDefault="007D5DC6" w:rsidP="00E556D4">
      <w:pPr>
        <w:ind w:firstLine="709"/>
        <w:jc w:val="both"/>
        <w:rPr>
          <w:b/>
        </w:rPr>
      </w:pPr>
    </w:p>
    <w:p w14:paraId="7E9D4204" w14:textId="77777777" w:rsidR="007D5DC6" w:rsidRDefault="007D5DC6" w:rsidP="00E556D4">
      <w:pPr>
        <w:ind w:firstLine="709"/>
        <w:jc w:val="both"/>
        <w:rPr>
          <w:b/>
        </w:rPr>
      </w:pPr>
    </w:p>
    <w:p w14:paraId="31AC8C0F" w14:textId="77777777" w:rsidR="007D5DC6" w:rsidRDefault="007D5DC6" w:rsidP="00E556D4">
      <w:pPr>
        <w:ind w:firstLine="709"/>
        <w:jc w:val="both"/>
        <w:rPr>
          <w:b/>
        </w:rPr>
      </w:pPr>
    </w:p>
    <w:p w14:paraId="04F1EBA1" w14:textId="77777777" w:rsidR="007D5DC6" w:rsidRDefault="007D5DC6" w:rsidP="00E556D4">
      <w:pPr>
        <w:ind w:firstLine="709"/>
        <w:jc w:val="both"/>
        <w:rPr>
          <w:b/>
        </w:rPr>
      </w:pPr>
    </w:p>
    <w:p w14:paraId="3EA5D2CD" w14:textId="77777777" w:rsidR="007D5DC6" w:rsidRDefault="007D5DC6" w:rsidP="00E556D4">
      <w:pPr>
        <w:ind w:firstLine="709"/>
        <w:jc w:val="both"/>
        <w:rPr>
          <w:b/>
        </w:rPr>
      </w:pPr>
    </w:p>
    <w:p w14:paraId="3C6A3403" w14:textId="77777777" w:rsidR="007D5DC6" w:rsidRDefault="007D5DC6" w:rsidP="00E556D4">
      <w:pPr>
        <w:ind w:firstLine="709"/>
        <w:jc w:val="both"/>
        <w:rPr>
          <w:b/>
        </w:rPr>
      </w:pPr>
    </w:p>
    <w:p w14:paraId="08AA1374" w14:textId="77777777" w:rsidR="007D5DC6" w:rsidRDefault="007D5DC6" w:rsidP="00E556D4">
      <w:pPr>
        <w:ind w:firstLine="709"/>
        <w:jc w:val="both"/>
        <w:rPr>
          <w:b/>
        </w:rPr>
      </w:pPr>
    </w:p>
    <w:p w14:paraId="74B4E29B" w14:textId="77777777" w:rsidR="007D5DC6" w:rsidRDefault="007D5DC6" w:rsidP="00E556D4">
      <w:pPr>
        <w:ind w:firstLine="709"/>
        <w:jc w:val="both"/>
        <w:rPr>
          <w:b/>
        </w:rPr>
      </w:pPr>
    </w:p>
    <w:p w14:paraId="14B0AAD1" w14:textId="752B573F" w:rsidR="00E556D4" w:rsidRPr="002276D8" w:rsidRDefault="002276D8" w:rsidP="00E556D4">
      <w:pPr>
        <w:ind w:firstLine="709"/>
        <w:jc w:val="both"/>
        <w:rPr>
          <w:b/>
        </w:rPr>
      </w:pPr>
      <w:r w:rsidRPr="002276D8">
        <w:rPr>
          <w:b/>
        </w:rPr>
        <w:lastRenderedPageBreak/>
        <w:t>2 ПРИМЕР SQL-ЗАПРОСОВ ДЛЯ ИЗВЛЕЧЕНИЯ СХЕМЫ И ДАННЫХ ИЗ POSTGRESQL</w:t>
      </w:r>
    </w:p>
    <w:p w14:paraId="21EA1643" w14:textId="3421DCC1" w:rsidR="00E556D4" w:rsidRDefault="00E556D4" w:rsidP="001270A1">
      <w:pPr>
        <w:jc w:val="both"/>
      </w:pPr>
    </w:p>
    <w:p w14:paraId="3D98B539" w14:textId="6E3A5D44" w:rsidR="002276D8" w:rsidRPr="002276D8" w:rsidRDefault="002276D8" w:rsidP="002276D8">
      <w:pPr>
        <w:ind w:firstLine="709"/>
        <w:jc w:val="both"/>
      </w:pPr>
      <w:r w:rsidRPr="002276D8">
        <w:t>Для извлечения схемы и данных из PostgreSQL можно использовать несколько типов SQL-запросов.</w:t>
      </w:r>
    </w:p>
    <w:p w14:paraId="5018D99C" w14:textId="1F30EC77" w:rsidR="002276D8" w:rsidRDefault="002276D8" w:rsidP="002276D8">
      <w:pPr>
        <w:ind w:firstLine="709"/>
        <w:jc w:val="both"/>
      </w:pPr>
      <w:r w:rsidRPr="002276D8">
        <w:t>Чтобы извлечь список всех таблиц в базе данных, можно использовать следующий запрос:</w:t>
      </w:r>
    </w:p>
    <w:p w14:paraId="32EC4B00" w14:textId="77777777" w:rsidR="002276D8" w:rsidRPr="002276D8" w:rsidRDefault="002276D8" w:rsidP="002276D8">
      <w:pPr>
        <w:ind w:firstLine="709"/>
        <w:jc w:val="both"/>
        <w:rPr>
          <w:rFonts w:ascii="Fira Code" w:hAnsi="Fira Code"/>
          <w:sz w:val="24"/>
        </w:rPr>
      </w:pPr>
    </w:p>
    <w:p w14:paraId="26CC96AF" w14:textId="77777777" w:rsidR="002276D8" w:rsidRPr="002276D8" w:rsidRDefault="002276D8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SELECT table_schema, table_name</w:t>
      </w:r>
    </w:p>
    <w:p w14:paraId="11BD7159" w14:textId="77777777" w:rsidR="002276D8" w:rsidRPr="002276D8" w:rsidRDefault="002276D8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FROM information_schema.tables</w:t>
      </w:r>
    </w:p>
    <w:p w14:paraId="2BB21888" w14:textId="77777777" w:rsidR="002276D8" w:rsidRPr="0033541C" w:rsidRDefault="002276D8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Fonts w:ascii="Fira Code" w:hAnsi="Fira Code"/>
          <w:sz w:val="24"/>
          <w:lang w:val="en-US"/>
        </w:rPr>
        <w:t>WHERE table_type = 'BASE TABLE'</w:t>
      </w:r>
    </w:p>
    <w:p w14:paraId="5FFC938D" w14:textId="6A63F1E5" w:rsidR="002276D8" w:rsidRPr="002276D8" w:rsidRDefault="002276D8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ORDER BY table_schema, table_name;</w:t>
      </w:r>
    </w:p>
    <w:p w14:paraId="4CFFC091" w14:textId="4F36BAC0" w:rsidR="002276D8" w:rsidRDefault="002276D8" w:rsidP="001270A1">
      <w:pPr>
        <w:jc w:val="both"/>
        <w:rPr>
          <w:lang w:val="en-US"/>
        </w:rPr>
      </w:pPr>
    </w:p>
    <w:p w14:paraId="01A736B0" w14:textId="1F472124" w:rsidR="002276D8" w:rsidRDefault="002276D8" w:rsidP="002276D8">
      <w:pPr>
        <w:ind w:firstLine="709"/>
        <w:jc w:val="both"/>
      </w:pPr>
      <w:r w:rsidRPr="002276D8">
        <w:t xml:space="preserve">Чтобы получить информацию о столбцах конкретной таблицы, включая типы данных и дополнительные атрибуты, можно использовать запрос к </w:t>
      </w:r>
      <w:r w:rsidRPr="002276D8">
        <w:rPr>
          <w:rFonts w:ascii="Fira Code" w:hAnsi="Fira Code"/>
          <w:sz w:val="24"/>
          <w:lang w:val="en-US"/>
        </w:rPr>
        <w:t>information</w:t>
      </w:r>
      <w:r w:rsidRPr="002276D8">
        <w:rPr>
          <w:rFonts w:ascii="Fira Code" w:hAnsi="Fira Code"/>
          <w:sz w:val="24"/>
        </w:rPr>
        <w:t>_</w:t>
      </w:r>
      <w:r w:rsidRPr="002276D8">
        <w:rPr>
          <w:rFonts w:ascii="Fira Code" w:hAnsi="Fira Code"/>
          <w:sz w:val="24"/>
          <w:lang w:val="en-US"/>
        </w:rPr>
        <w:t>schema</w:t>
      </w:r>
      <w:r w:rsidRPr="002276D8">
        <w:rPr>
          <w:rFonts w:ascii="Fira Code" w:hAnsi="Fira Code"/>
          <w:sz w:val="24"/>
        </w:rPr>
        <w:t>.</w:t>
      </w:r>
      <w:r w:rsidRPr="002276D8">
        <w:rPr>
          <w:rFonts w:ascii="Fira Code" w:hAnsi="Fira Code"/>
          <w:sz w:val="24"/>
          <w:lang w:val="en-US"/>
        </w:rPr>
        <w:t>columns</w:t>
      </w:r>
      <w:r w:rsidRPr="002276D8">
        <w:t>:</w:t>
      </w:r>
    </w:p>
    <w:p w14:paraId="06CF1A81" w14:textId="13D39497" w:rsidR="002276D8" w:rsidRDefault="002276D8" w:rsidP="002276D8">
      <w:pPr>
        <w:ind w:firstLine="709"/>
        <w:jc w:val="both"/>
      </w:pPr>
    </w:p>
    <w:p w14:paraId="23E9CF39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SELECT column_name, data_type, is_nullable, character_maximum_length, numeric_precision, numeric_scale</w:t>
      </w:r>
    </w:p>
    <w:p w14:paraId="5BBF9333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FROM information_schema.columns</w:t>
      </w:r>
    </w:p>
    <w:p w14:paraId="5F7EEF08" w14:textId="3B4C0972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WHERE table_schema = 'public'</w:t>
      </w:r>
    </w:p>
    <w:p w14:paraId="23A4E824" w14:textId="4F32CE80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AND table_name   = 'clients'</w:t>
      </w:r>
    </w:p>
    <w:p w14:paraId="4909A32A" w14:textId="465F7B48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ORDER BY ordinal_position;</w:t>
      </w:r>
    </w:p>
    <w:p w14:paraId="03C17270" w14:textId="77777777" w:rsidR="002276D8" w:rsidRDefault="002276D8" w:rsidP="002276D8">
      <w:pPr>
        <w:ind w:firstLine="709"/>
        <w:jc w:val="both"/>
        <w:rPr>
          <w:lang w:val="en-US"/>
        </w:rPr>
      </w:pPr>
    </w:p>
    <w:p w14:paraId="2DE5D1D5" w14:textId="7D60B073" w:rsidR="002276D8" w:rsidRDefault="002276D8" w:rsidP="002276D8">
      <w:pPr>
        <w:ind w:firstLine="709"/>
        <w:jc w:val="both"/>
        <w:rPr>
          <w:lang w:val="en-US"/>
        </w:rPr>
      </w:pPr>
      <w:r w:rsidRPr="002276D8">
        <w:rPr>
          <w:lang w:val="en-US"/>
        </w:rPr>
        <w:t xml:space="preserve">Для извлечения информации о первичных ключах таблиц </w:t>
      </w:r>
      <w:r>
        <w:rPr>
          <w:lang w:val="en-US"/>
        </w:rPr>
        <w:t xml:space="preserve">можно использовать запрос к </w:t>
      </w:r>
      <w:r w:rsidRPr="002276D8">
        <w:rPr>
          <w:lang w:val="en-US"/>
        </w:rPr>
        <w:t xml:space="preserve">таблице </w:t>
      </w:r>
      <w:r w:rsidRPr="002276D8">
        <w:rPr>
          <w:rFonts w:ascii="Fira Code" w:hAnsi="Fira Code"/>
          <w:sz w:val="24"/>
          <w:lang w:val="en-US"/>
        </w:rPr>
        <w:t>information_schema.table</w:t>
      </w:r>
      <w:r w:rsidRPr="002276D8">
        <w:rPr>
          <w:lang w:val="en-US"/>
        </w:rPr>
        <w:t xml:space="preserve">_constraints и </w:t>
      </w:r>
      <w:r w:rsidRPr="002276D8">
        <w:rPr>
          <w:rFonts w:ascii="Fira Code" w:hAnsi="Fira Code"/>
          <w:sz w:val="24"/>
          <w:lang w:val="en-US"/>
        </w:rPr>
        <w:t>information_schema.key_column_usage</w:t>
      </w:r>
      <w:r w:rsidRPr="002276D8">
        <w:rPr>
          <w:lang w:val="en-US"/>
        </w:rPr>
        <w:t>:</w:t>
      </w:r>
    </w:p>
    <w:p w14:paraId="015E1954" w14:textId="69843C78" w:rsidR="002276D8" w:rsidRDefault="002276D8" w:rsidP="002276D8">
      <w:pPr>
        <w:ind w:firstLine="709"/>
        <w:jc w:val="both"/>
        <w:rPr>
          <w:lang w:val="en-US"/>
        </w:rPr>
      </w:pPr>
    </w:p>
    <w:p w14:paraId="47CFA1F7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SELECT tc.table_schema, tc.table_name, kcu.column_name</w:t>
      </w:r>
    </w:p>
    <w:p w14:paraId="03855AB9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FROM information_schema.table_constraints AS tc</w:t>
      </w:r>
    </w:p>
    <w:p w14:paraId="2DF62FEB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JOIN information_schema.key_column_usage AS kcu</w:t>
      </w:r>
    </w:p>
    <w:p w14:paraId="58991380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 xml:space="preserve">  ON tc.constraint_name = kcu.constraint_name</w:t>
      </w:r>
    </w:p>
    <w:p w14:paraId="038DFA22" w14:textId="7777777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>WHERE tc.constraint_type = 'PRIMARY KEY'</w:t>
      </w:r>
    </w:p>
    <w:p w14:paraId="78C19BA7" w14:textId="2B27EBA7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 xml:space="preserve">  AND tc.table_schema = 'public'  </w:t>
      </w:r>
    </w:p>
    <w:p w14:paraId="1110C447" w14:textId="5953C8C4" w:rsidR="002276D8" w:rsidRPr="002276D8" w:rsidRDefault="002276D8" w:rsidP="002276D8">
      <w:pPr>
        <w:ind w:firstLine="709"/>
        <w:rPr>
          <w:rFonts w:ascii="Fira Code" w:hAnsi="Fira Code"/>
          <w:sz w:val="24"/>
          <w:lang w:val="en-US"/>
        </w:rPr>
      </w:pPr>
      <w:r w:rsidRPr="002276D8">
        <w:rPr>
          <w:rFonts w:ascii="Fira Code" w:hAnsi="Fira Code"/>
          <w:sz w:val="24"/>
          <w:lang w:val="en-US"/>
        </w:rPr>
        <w:t xml:space="preserve">  AND tc.table_name = 'clients';  </w:t>
      </w:r>
    </w:p>
    <w:p w14:paraId="217E6111" w14:textId="1EC9841D" w:rsidR="0064573F" w:rsidRDefault="0064573F" w:rsidP="002276D8">
      <w:pPr>
        <w:ind w:firstLine="709"/>
        <w:jc w:val="both"/>
        <w:rPr>
          <w:lang w:val="en-US"/>
        </w:rPr>
      </w:pPr>
    </w:p>
    <w:p w14:paraId="33DE0FE6" w14:textId="09906531" w:rsidR="0064573F" w:rsidRDefault="0064573F" w:rsidP="002276D8">
      <w:pPr>
        <w:ind w:firstLine="709"/>
        <w:jc w:val="both"/>
      </w:pPr>
      <w:r w:rsidRPr="0064573F">
        <w:t xml:space="preserve">Чтобы извлечь все данные из таблицы, можно использовать стандартный </w:t>
      </w:r>
      <w:r w:rsidRPr="0064573F">
        <w:rPr>
          <w:lang w:val="en-US"/>
        </w:rPr>
        <w:t>SQL</w:t>
      </w:r>
      <w:r w:rsidRPr="0064573F">
        <w:t>-запрос:</w:t>
      </w:r>
    </w:p>
    <w:p w14:paraId="0386B0AB" w14:textId="0F5FE270" w:rsidR="0064573F" w:rsidRDefault="0064573F" w:rsidP="002276D8">
      <w:pPr>
        <w:ind w:firstLine="709"/>
        <w:jc w:val="both"/>
      </w:pPr>
    </w:p>
    <w:p w14:paraId="6C7EABD1" w14:textId="0E8B4009" w:rsidR="0064573F" w:rsidRPr="0033541C" w:rsidRDefault="0064573F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Fonts w:ascii="Fira Code" w:hAnsi="Fira Code"/>
          <w:sz w:val="24"/>
          <w:lang w:val="en-US"/>
        </w:rPr>
        <w:t>SELECT * FROM clients;</w:t>
      </w:r>
    </w:p>
    <w:p w14:paraId="0F245FA1" w14:textId="2A20461E" w:rsidR="0064573F" w:rsidRPr="0033541C" w:rsidRDefault="0064573F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Style w:val="hljs-keyword"/>
          <w:rFonts w:ascii="Fira Code" w:hAnsi="Fira Code"/>
          <w:sz w:val="24"/>
          <w:lang w:val="en-US"/>
        </w:rPr>
        <w:t>SELECT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operator"/>
          <w:rFonts w:ascii="Fira Code" w:hAnsi="Fira Code"/>
          <w:sz w:val="24"/>
          <w:lang w:val="en-US"/>
        </w:rPr>
        <w:t>*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keyword"/>
          <w:rFonts w:ascii="Fira Code" w:hAnsi="Fira Code"/>
          <w:sz w:val="24"/>
          <w:lang w:val="en-US"/>
        </w:rPr>
        <w:t>FROM</w:t>
      </w:r>
      <w:r w:rsidRPr="0033541C">
        <w:rPr>
          <w:rFonts w:ascii="Fira Code" w:hAnsi="Fira Code"/>
          <w:sz w:val="24"/>
          <w:lang w:val="en-US"/>
        </w:rPr>
        <w:t xml:space="preserve"> contracts;</w:t>
      </w:r>
    </w:p>
    <w:p w14:paraId="332EB20F" w14:textId="4F425C70" w:rsidR="0064573F" w:rsidRPr="0033541C" w:rsidRDefault="0064573F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Style w:val="hljs-keyword"/>
          <w:rFonts w:ascii="Fira Code" w:hAnsi="Fira Code"/>
          <w:sz w:val="24"/>
          <w:lang w:val="en-US"/>
        </w:rPr>
        <w:t>SELECT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operator"/>
          <w:rFonts w:ascii="Fira Code" w:hAnsi="Fira Code"/>
          <w:sz w:val="24"/>
          <w:lang w:val="en-US"/>
        </w:rPr>
        <w:t>*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keyword"/>
          <w:rFonts w:ascii="Fira Code" w:hAnsi="Fira Code"/>
          <w:sz w:val="24"/>
          <w:lang w:val="en-US"/>
        </w:rPr>
        <w:t>FROM</w:t>
      </w:r>
      <w:r w:rsidRPr="0033541C">
        <w:rPr>
          <w:rFonts w:ascii="Fira Code" w:hAnsi="Fira Code"/>
          <w:sz w:val="24"/>
          <w:lang w:val="en-US"/>
        </w:rPr>
        <w:t xml:space="preserve"> services;</w:t>
      </w:r>
    </w:p>
    <w:p w14:paraId="3FE11E30" w14:textId="786778DF" w:rsidR="0064573F" w:rsidRPr="0033541C" w:rsidRDefault="0064573F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Style w:val="hljs-keyword"/>
          <w:rFonts w:ascii="Fira Code" w:hAnsi="Fira Code"/>
          <w:sz w:val="24"/>
          <w:lang w:val="en-US"/>
        </w:rPr>
        <w:t>SELECT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operator"/>
          <w:rFonts w:ascii="Fira Code" w:hAnsi="Fira Code"/>
          <w:sz w:val="24"/>
          <w:lang w:val="en-US"/>
        </w:rPr>
        <w:t>*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keyword"/>
          <w:rFonts w:ascii="Fira Code" w:hAnsi="Fira Code"/>
          <w:sz w:val="24"/>
          <w:lang w:val="en-US"/>
        </w:rPr>
        <w:t>FROM</w:t>
      </w:r>
      <w:r w:rsidRPr="0033541C">
        <w:rPr>
          <w:rFonts w:ascii="Fira Code" w:hAnsi="Fira Code"/>
          <w:sz w:val="24"/>
          <w:lang w:val="en-US"/>
        </w:rPr>
        <w:t xml:space="preserve"> contents;</w:t>
      </w:r>
    </w:p>
    <w:p w14:paraId="34950A8F" w14:textId="0F6B46F1" w:rsidR="0064573F" w:rsidRPr="0033541C" w:rsidRDefault="0064573F" w:rsidP="002276D8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Style w:val="hljs-keyword"/>
          <w:rFonts w:ascii="Fira Code" w:hAnsi="Fira Code"/>
          <w:sz w:val="24"/>
          <w:lang w:val="en-US"/>
        </w:rPr>
        <w:t>SELECT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operator"/>
          <w:rFonts w:ascii="Fira Code" w:hAnsi="Fira Code"/>
          <w:sz w:val="24"/>
          <w:lang w:val="en-US"/>
        </w:rPr>
        <w:t>*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keyword"/>
          <w:rFonts w:ascii="Fira Code" w:hAnsi="Fira Code"/>
          <w:sz w:val="24"/>
          <w:lang w:val="en-US"/>
        </w:rPr>
        <w:t>FROM</w:t>
      </w:r>
      <w:r w:rsidRPr="0033541C">
        <w:rPr>
          <w:rFonts w:ascii="Fira Code" w:hAnsi="Fira Code"/>
          <w:sz w:val="24"/>
          <w:lang w:val="en-US"/>
        </w:rPr>
        <w:t xml:space="preserve"> employee;</w:t>
      </w:r>
    </w:p>
    <w:p w14:paraId="218D567B" w14:textId="054808E0" w:rsidR="0064573F" w:rsidRPr="0033541C" w:rsidRDefault="0064573F" w:rsidP="002276D8">
      <w:pPr>
        <w:ind w:firstLine="709"/>
        <w:jc w:val="both"/>
        <w:rPr>
          <w:rFonts w:ascii="Fira Code" w:hAnsi="Fira Code"/>
          <w:sz w:val="22"/>
          <w:lang w:val="en-US"/>
        </w:rPr>
      </w:pPr>
      <w:r w:rsidRPr="0033541C">
        <w:rPr>
          <w:rStyle w:val="hljs-keyword"/>
          <w:rFonts w:ascii="Fira Code" w:hAnsi="Fira Code"/>
          <w:sz w:val="24"/>
          <w:lang w:val="en-US"/>
        </w:rPr>
        <w:t>SELECT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operator"/>
          <w:rFonts w:ascii="Fira Code" w:hAnsi="Fira Code"/>
          <w:sz w:val="24"/>
          <w:lang w:val="en-US"/>
        </w:rPr>
        <w:t>*</w:t>
      </w:r>
      <w:r w:rsidRPr="0033541C">
        <w:rPr>
          <w:rFonts w:ascii="Fira Code" w:hAnsi="Fira Code"/>
          <w:sz w:val="24"/>
          <w:lang w:val="en-US"/>
        </w:rPr>
        <w:t xml:space="preserve"> </w:t>
      </w:r>
      <w:r w:rsidRPr="0033541C">
        <w:rPr>
          <w:rStyle w:val="hljs-keyword"/>
          <w:rFonts w:ascii="Fira Code" w:hAnsi="Fira Code"/>
          <w:sz w:val="24"/>
          <w:lang w:val="en-US"/>
        </w:rPr>
        <w:t>FROM</w:t>
      </w:r>
      <w:r w:rsidRPr="0033541C">
        <w:rPr>
          <w:rFonts w:ascii="Fira Code" w:hAnsi="Fira Code"/>
          <w:sz w:val="24"/>
          <w:lang w:val="en-US"/>
        </w:rPr>
        <w:t xml:space="preserve"> maintenance;</w:t>
      </w:r>
    </w:p>
    <w:p w14:paraId="2FC75085" w14:textId="1F5881B8" w:rsidR="0064573F" w:rsidRPr="0033541C" w:rsidRDefault="0064573F" w:rsidP="002276D8">
      <w:pPr>
        <w:ind w:firstLine="709"/>
        <w:jc w:val="both"/>
        <w:rPr>
          <w:lang w:val="en-US"/>
        </w:rPr>
      </w:pPr>
    </w:p>
    <w:p w14:paraId="2175389A" w14:textId="00F86E03" w:rsidR="0064573F" w:rsidRPr="0064573F" w:rsidRDefault="0064573F" w:rsidP="002276D8">
      <w:pPr>
        <w:ind w:firstLine="709"/>
        <w:jc w:val="both"/>
        <w:rPr>
          <w:b/>
        </w:rPr>
      </w:pPr>
      <w:r w:rsidRPr="0064573F">
        <w:rPr>
          <w:b/>
        </w:rPr>
        <w:lastRenderedPageBreak/>
        <w:t xml:space="preserve">3 РАБОТА С </w:t>
      </w:r>
      <w:r w:rsidRPr="0064573F">
        <w:rPr>
          <w:b/>
          <w:bCs/>
        </w:rPr>
        <w:t>BERKELEY DB</w:t>
      </w:r>
    </w:p>
    <w:p w14:paraId="50A9BF83" w14:textId="6CA065DF" w:rsidR="002276D8" w:rsidRDefault="002276D8" w:rsidP="001270A1">
      <w:pPr>
        <w:jc w:val="both"/>
      </w:pPr>
    </w:p>
    <w:p w14:paraId="60711C10" w14:textId="5FD41829" w:rsidR="0064573F" w:rsidRDefault="0064573F" w:rsidP="0064573F">
      <w:pPr>
        <w:ind w:firstLine="709"/>
        <w:jc w:val="both"/>
      </w:pPr>
      <w:r w:rsidRPr="0064573F">
        <w:t>Сериализация и десериализация — это процессы, которые используются для преобразования данных между различными форматами, чтобы их можно было передавать или хранить. Эти процессы особенно важны в контексте работы с данными, которые необходимо сохранять в файлах, передавать по сети или между различными приложениями.</w:t>
      </w:r>
    </w:p>
    <w:p w14:paraId="5B77B70E" w14:textId="31351B35" w:rsidR="0064573F" w:rsidRPr="0064573F" w:rsidRDefault="0064573F" w:rsidP="0064573F">
      <w:pPr>
        <w:ind w:firstLine="709"/>
        <w:jc w:val="both"/>
      </w:pPr>
      <w:r w:rsidRPr="0064573F">
        <w:t>Код конвертора данных из PostgreSQL в Berkeley DB, включа</w:t>
      </w:r>
      <w:r>
        <w:t>я сериализацию и десериализацию, находится в приложении А.</w:t>
      </w:r>
    </w:p>
    <w:p w14:paraId="159BCAB4" w14:textId="77777777" w:rsidR="00331EBC" w:rsidRDefault="0064573F" w:rsidP="0064573F">
      <w:pPr>
        <w:ind w:firstLine="709"/>
        <w:jc w:val="both"/>
      </w:pPr>
      <w:r w:rsidRPr="0064573F">
        <w:t xml:space="preserve">Для вставки данных в Berkeley DB используется метод </w:t>
      </w:r>
      <w:r w:rsidRPr="0064573F">
        <w:rPr>
          <w:rFonts w:ascii="Fira Code" w:hAnsi="Fira Code"/>
          <w:sz w:val="24"/>
        </w:rPr>
        <w:t>put()</w:t>
      </w:r>
      <w:r w:rsidRPr="0064573F">
        <w:t>, который сохраняет пару ключ-значение в базе данных.</w:t>
      </w:r>
    </w:p>
    <w:p w14:paraId="780C2D48" w14:textId="77777777" w:rsidR="00331EBC" w:rsidRDefault="00331EBC" w:rsidP="0064573F">
      <w:pPr>
        <w:ind w:firstLine="709"/>
        <w:jc w:val="both"/>
      </w:pPr>
      <w:r w:rsidRPr="00331EBC">
        <w:t xml:space="preserve">Для обновления данных в Berkeley DB необходимо использовать метод </w:t>
      </w:r>
      <w:r w:rsidRPr="00331EBC">
        <w:rPr>
          <w:rFonts w:ascii="Fira Code" w:hAnsi="Fira Code"/>
          <w:sz w:val="24"/>
        </w:rPr>
        <w:t>put()</w:t>
      </w:r>
      <w:r w:rsidRPr="00331EBC">
        <w:t>, как для вставки. Если ключ уже существует, новое значение просто перезапишет старое</w:t>
      </w:r>
      <w:r>
        <w:t>.</w:t>
      </w:r>
    </w:p>
    <w:p w14:paraId="34627E43" w14:textId="0B733A76" w:rsidR="0064573F" w:rsidRPr="00331EBC" w:rsidRDefault="00331EBC" w:rsidP="0064573F">
      <w:pPr>
        <w:ind w:firstLine="709"/>
        <w:jc w:val="both"/>
      </w:pPr>
      <w:r>
        <w:t xml:space="preserve">Пример вставки и </w:t>
      </w:r>
      <w:r w:rsidRPr="00331EBC">
        <w:t>обновления данных в Berkeley DB:</w:t>
      </w:r>
    </w:p>
    <w:p w14:paraId="2D22FD81" w14:textId="73E5AA26" w:rsidR="00331EBC" w:rsidRDefault="00331EBC" w:rsidP="0064573F">
      <w:pPr>
        <w:ind w:firstLine="709"/>
        <w:jc w:val="both"/>
      </w:pPr>
    </w:p>
    <w:p w14:paraId="2EE6560D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db_env = bdb.DBEnv()</w:t>
      </w:r>
    </w:p>
    <w:p w14:paraId="289B7098" w14:textId="5E5AC052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db_env.open(".", bdb.DB_CREATE | bdb.DB_INIT_MPOOL)</w:t>
      </w:r>
    </w:p>
    <w:p w14:paraId="6E3B4644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 = bdb.DB(db_env)</w:t>
      </w:r>
    </w:p>
    <w:p w14:paraId="730390BE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db.open("example.db", None, bdb.DB_HASH, bdb.DB_CREATE)</w:t>
      </w:r>
    </w:p>
    <w:p w14:paraId="2FD51389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db.put(b"key1", b"value1")</w:t>
      </w:r>
    </w:p>
    <w:p w14:paraId="1C5B4B9C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db.put(b"key2", b"value2")</w:t>
      </w:r>
    </w:p>
    <w:p w14:paraId="4CBD6146" w14:textId="2A24A30D" w:rsid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db.put(b"key3", b"value3")</w:t>
      </w:r>
    </w:p>
    <w:p w14:paraId="658D169C" w14:textId="124B944C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>
        <w:rPr>
          <w:rFonts w:ascii="Fira Code" w:hAnsi="Fira Code"/>
          <w:sz w:val="24"/>
          <w:lang w:val="en-US"/>
        </w:rPr>
        <w:t>db.put(b"key1", b"new_value1")</w:t>
      </w:r>
    </w:p>
    <w:p w14:paraId="5A8FFA7E" w14:textId="3F9FEF43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>
        <w:rPr>
          <w:rFonts w:ascii="Fira Code" w:hAnsi="Fira Code"/>
          <w:sz w:val="24"/>
          <w:lang w:val="en-US"/>
        </w:rPr>
        <w:t>db.put(b"key2", b"new_value2")</w:t>
      </w:r>
    </w:p>
    <w:p w14:paraId="54BC2FDF" w14:textId="7F8A3F7C" w:rsidR="00331EBC" w:rsidRDefault="00331EBC" w:rsidP="0064573F">
      <w:pPr>
        <w:ind w:firstLine="709"/>
        <w:jc w:val="both"/>
        <w:rPr>
          <w:lang w:val="en-US"/>
        </w:rPr>
      </w:pPr>
    </w:p>
    <w:p w14:paraId="75B26883" w14:textId="4B7F8A00" w:rsidR="00331EBC" w:rsidRDefault="00331EBC" w:rsidP="0064573F">
      <w:pPr>
        <w:ind w:firstLine="709"/>
        <w:jc w:val="both"/>
      </w:pPr>
      <w:r w:rsidRPr="00331EBC">
        <w:t xml:space="preserve">Для чтения данных из </w:t>
      </w:r>
      <w:r w:rsidRPr="00331EBC">
        <w:rPr>
          <w:lang w:val="en-US"/>
        </w:rPr>
        <w:t>Berkeley</w:t>
      </w:r>
      <w:r w:rsidRPr="00331EBC">
        <w:t xml:space="preserve"> </w:t>
      </w:r>
      <w:r w:rsidRPr="00331EBC">
        <w:rPr>
          <w:lang w:val="en-US"/>
        </w:rPr>
        <w:t>DB</w:t>
      </w:r>
      <w:r w:rsidRPr="00331EBC">
        <w:t xml:space="preserve"> используется метод </w:t>
      </w:r>
      <w:r w:rsidRPr="00331EBC">
        <w:rPr>
          <w:rFonts w:ascii="Fira Code" w:hAnsi="Fira Code"/>
          <w:sz w:val="24"/>
          <w:lang w:val="en-US"/>
        </w:rPr>
        <w:t>get</w:t>
      </w:r>
      <w:r w:rsidRPr="00331EBC">
        <w:rPr>
          <w:rFonts w:ascii="Fira Code" w:hAnsi="Fira Code"/>
          <w:sz w:val="24"/>
        </w:rPr>
        <w:t>()</w:t>
      </w:r>
      <w:r w:rsidRPr="00331EBC">
        <w:t>, который возвращает значение по заданному ключу.</w:t>
      </w:r>
      <w:r>
        <w:t xml:space="preserve"> Пример </w:t>
      </w:r>
      <w:r w:rsidRPr="00331EBC">
        <w:t>чтения данных:</w:t>
      </w:r>
    </w:p>
    <w:p w14:paraId="76DE026E" w14:textId="7E7E4701" w:rsidR="00331EBC" w:rsidRDefault="00331EBC" w:rsidP="0064573F">
      <w:pPr>
        <w:ind w:firstLine="709"/>
        <w:jc w:val="both"/>
      </w:pPr>
    </w:p>
    <w:p w14:paraId="1E513D33" w14:textId="77777777" w:rsidR="00331EBC" w:rsidRPr="0033541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541C">
        <w:rPr>
          <w:rFonts w:ascii="Fira Code" w:hAnsi="Fira Code"/>
          <w:sz w:val="24"/>
          <w:lang w:val="en-US"/>
        </w:rPr>
        <w:t>db_env = bdb.DBEnv()</w:t>
      </w:r>
    </w:p>
    <w:p w14:paraId="42F0C26A" w14:textId="5328617E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db_env.open(".", bdb.DB_CREATE | bdb.DB_INIT_MPOOL)</w:t>
      </w:r>
    </w:p>
    <w:p w14:paraId="295F23EB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 = bdb.DB(db_env)</w:t>
      </w:r>
    </w:p>
    <w:p w14:paraId="6E732CA6" w14:textId="548853B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db.open("example.db", None, bdb.DB_HASH)</w:t>
      </w:r>
    </w:p>
    <w:p w14:paraId="26FE87BD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value = db.get(b"key1")</w:t>
      </w:r>
    </w:p>
    <w:p w14:paraId="00BD58BB" w14:textId="341E4850" w:rsidR="00331EBC" w:rsidRPr="00331EBC" w:rsidRDefault="00331EBC" w:rsidP="0064573F">
      <w:pPr>
        <w:ind w:firstLine="709"/>
        <w:jc w:val="both"/>
        <w:rPr>
          <w:lang w:val="en-US"/>
        </w:rPr>
      </w:pPr>
    </w:p>
    <w:p w14:paraId="059775CB" w14:textId="2D9A5143" w:rsidR="0064573F" w:rsidRDefault="00331EBC" w:rsidP="0064573F">
      <w:pPr>
        <w:ind w:firstLine="709"/>
        <w:jc w:val="both"/>
      </w:pPr>
      <w:r w:rsidRPr="00331EBC">
        <w:t xml:space="preserve">Для удаления данных из </w:t>
      </w:r>
      <w:r w:rsidRPr="00331EBC">
        <w:rPr>
          <w:lang w:val="en-US"/>
        </w:rPr>
        <w:t>Berkeley</w:t>
      </w:r>
      <w:r w:rsidRPr="00331EBC">
        <w:t xml:space="preserve"> </w:t>
      </w:r>
      <w:r w:rsidRPr="00331EBC">
        <w:rPr>
          <w:lang w:val="en-US"/>
        </w:rPr>
        <w:t>DB</w:t>
      </w:r>
      <w:r w:rsidRPr="00331EBC">
        <w:t xml:space="preserve"> используется метод </w:t>
      </w:r>
      <w:r w:rsidRPr="00331EBC">
        <w:rPr>
          <w:lang w:val="en-US"/>
        </w:rPr>
        <w:t>delete</w:t>
      </w:r>
      <w:r w:rsidRPr="00331EBC">
        <w:t>(), который удаляет пару к</w:t>
      </w:r>
      <w:r>
        <w:t>люч-значение по заданному ключу</w:t>
      </w:r>
      <w:r w:rsidRPr="00331EBC">
        <w:t>:</w:t>
      </w:r>
    </w:p>
    <w:p w14:paraId="142C3F6D" w14:textId="71D6DF82" w:rsidR="00331EBC" w:rsidRDefault="00331EBC" w:rsidP="0064573F">
      <w:pPr>
        <w:ind w:firstLine="709"/>
        <w:jc w:val="both"/>
      </w:pPr>
    </w:p>
    <w:p w14:paraId="154F5D36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db_env = bdb.DBEnv()</w:t>
      </w:r>
    </w:p>
    <w:p w14:paraId="40654F9D" w14:textId="510EEAFB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db_env.open(".", bdb.DB_CREATE | bdb.DB_INIT_MPOOL)</w:t>
      </w:r>
    </w:p>
    <w:p w14:paraId="09ABFDB3" w14:textId="77777777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 = bdb.DB(db_env)</w:t>
      </w:r>
    </w:p>
    <w:p w14:paraId="2B52181D" w14:textId="5F8C381E" w:rsidR="00331EBC" w:rsidRPr="00331EBC" w:rsidRDefault="00331EBC" w:rsidP="00331EBC">
      <w:pPr>
        <w:ind w:firstLine="709"/>
        <w:jc w:val="both"/>
        <w:rPr>
          <w:rFonts w:ascii="Fira Code" w:hAnsi="Fira Code"/>
          <w:sz w:val="24"/>
          <w:lang w:val="en-US"/>
        </w:rPr>
      </w:pPr>
      <w:r w:rsidRPr="00331EBC">
        <w:rPr>
          <w:rFonts w:ascii="Fira Code" w:hAnsi="Fira Code"/>
          <w:sz w:val="24"/>
          <w:lang w:val="en-US"/>
        </w:rPr>
        <w:t>db.open("example.db", None, bdb.DB_HASH)</w:t>
      </w:r>
    </w:p>
    <w:p w14:paraId="5B497044" w14:textId="4F36CF0F" w:rsidR="00331EBC" w:rsidRPr="0033541C" w:rsidRDefault="00331EBC" w:rsidP="00331EBC">
      <w:pPr>
        <w:ind w:firstLine="709"/>
        <w:jc w:val="both"/>
        <w:rPr>
          <w:rFonts w:ascii="Fira Code" w:hAnsi="Fira Code"/>
          <w:sz w:val="24"/>
        </w:rPr>
      </w:pPr>
      <w:r w:rsidRPr="00331EBC">
        <w:rPr>
          <w:rFonts w:ascii="Fira Code" w:hAnsi="Fira Code"/>
          <w:sz w:val="24"/>
          <w:lang w:val="en-US"/>
        </w:rPr>
        <w:t>db</w:t>
      </w:r>
      <w:r w:rsidRPr="0033541C">
        <w:rPr>
          <w:rFonts w:ascii="Fira Code" w:hAnsi="Fira Code"/>
          <w:sz w:val="24"/>
        </w:rPr>
        <w:t>.</w:t>
      </w:r>
      <w:r w:rsidRPr="00331EBC">
        <w:rPr>
          <w:rFonts w:ascii="Fira Code" w:hAnsi="Fira Code"/>
          <w:sz w:val="24"/>
          <w:lang w:val="en-US"/>
        </w:rPr>
        <w:t>delete</w:t>
      </w:r>
      <w:r w:rsidRPr="0033541C">
        <w:rPr>
          <w:rFonts w:ascii="Fira Code" w:hAnsi="Fira Code"/>
          <w:sz w:val="24"/>
        </w:rPr>
        <w:t>(</w:t>
      </w:r>
      <w:r w:rsidRPr="00331EBC">
        <w:rPr>
          <w:rFonts w:ascii="Fira Code" w:hAnsi="Fira Code"/>
          <w:sz w:val="24"/>
          <w:lang w:val="en-US"/>
        </w:rPr>
        <w:t>b</w:t>
      </w:r>
      <w:r w:rsidRPr="0033541C">
        <w:rPr>
          <w:rFonts w:ascii="Fira Code" w:hAnsi="Fira Code"/>
          <w:sz w:val="24"/>
        </w:rPr>
        <w:t>"</w:t>
      </w:r>
      <w:r w:rsidRPr="00331EBC">
        <w:rPr>
          <w:rFonts w:ascii="Fira Code" w:hAnsi="Fira Code"/>
          <w:sz w:val="24"/>
          <w:lang w:val="en-US"/>
        </w:rPr>
        <w:t>key</w:t>
      </w:r>
      <w:r w:rsidRPr="0033541C">
        <w:rPr>
          <w:rFonts w:ascii="Fira Code" w:hAnsi="Fira Code"/>
          <w:sz w:val="24"/>
        </w:rPr>
        <w:t xml:space="preserve">2") </w:t>
      </w:r>
    </w:p>
    <w:p w14:paraId="39B7C9A9" w14:textId="77777777" w:rsidR="00331EBC" w:rsidRPr="0033541C" w:rsidRDefault="00331EBC" w:rsidP="0064573F">
      <w:pPr>
        <w:ind w:firstLine="709"/>
        <w:jc w:val="both"/>
      </w:pPr>
    </w:p>
    <w:p w14:paraId="7D6046F7" w14:textId="77777777" w:rsidR="007D5DC6" w:rsidRDefault="007D5DC6" w:rsidP="0064573F">
      <w:pPr>
        <w:ind w:firstLine="709"/>
        <w:jc w:val="both"/>
        <w:rPr>
          <w:b/>
        </w:rPr>
      </w:pPr>
    </w:p>
    <w:p w14:paraId="132069B0" w14:textId="0E27DB4E" w:rsidR="00331EBC" w:rsidRPr="00331EBC" w:rsidRDefault="00331EBC" w:rsidP="0064573F">
      <w:pPr>
        <w:ind w:firstLine="709"/>
        <w:jc w:val="both"/>
        <w:rPr>
          <w:b/>
        </w:rPr>
      </w:pPr>
      <w:r w:rsidRPr="00331EBC">
        <w:rPr>
          <w:b/>
        </w:rPr>
        <w:lastRenderedPageBreak/>
        <w:t>4</w:t>
      </w:r>
      <w:r>
        <w:rPr>
          <w:b/>
        </w:rPr>
        <w:t xml:space="preserve"> </w:t>
      </w:r>
      <w:r w:rsidRPr="00331EBC">
        <w:rPr>
          <w:b/>
        </w:rPr>
        <w:t xml:space="preserve">ОПИСАНИЕ ИЗМЕНЕНИЙ В СПЕЦИФИКАЦИЯХ ПРИЛОЖЕНИЯ, АДАПТИРОВАННЫХ ДЛЯ РАБОТЫ С </w:t>
      </w:r>
      <w:r w:rsidRPr="00331EBC">
        <w:rPr>
          <w:b/>
          <w:lang w:val="en-US"/>
        </w:rPr>
        <w:t>BERKELEY</w:t>
      </w:r>
      <w:r w:rsidRPr="00331EBC">
        <w:rPr>
          <w:b/>
        </w:rPr>
        <w:t xml:space="preserve"> </w:t>
      </w:r>
      <w:r w:rsidRPr="00331EBC">
        <w:rPr>
          <w:b/>
          <w:lang w:val="en-US"/>
        </w:rPr>
        <w:t>DB</w:t>
      </w:r>
      <w:r w:rsidRPr="00331EBC">
        <w:rPr>
          <w:b/>
        </w:rPr>
        <w:t>.</w:t>
      </w:r>
    </w:p>
    <w:p w14:paraId="34E93531" w14:textId="0401190A" w:rsidR="00331EBC" w:rsidRDefault="00331EBC" w:rsidP="0064573F">
      <w:pPr>
        <w:ind w:firstLine="709"/>
        <w:jc w:val="both"/>
      </w:pPr>
    </w:p>
    <w:p w14:paraId="392A542C" w14:textId="2B773376" w:rsidR="00331EBC" w:rsidRDefault="00331EBC" w:rsidP="0064573F">
      <w:pPr>
        <w:ind w:firstLine="709"/>
        <w:jc w:val="both"/>
      </w:pPr>
      <w:r w:rsidRPr="00331EBC">
        <w:t xml:space="preserve">При адаптации приложения для работы с Berkeley DB вместо традиционной реляционной базы данных (PostgreSQL), необходимо внести изменения в спецификации приложения, чтобы учесть особенности хранения данных в Berkeley DB, такой как работа с парой ключ-значение, а также API для выполнения операций с данными. </w:t>
      </w:r>
    </w:p>
    <w:p w14:paraId="4EFBBA73" w14:textId="1B7BBB01" w:rsidR="00CC6844" w:rsidRDefault="00CC6844" w:rsidP="0064573F">
      <w:pPr>
        <w:ind w:firstLine="709"/>
        <w:jc w:val="both"/>
      </w:pPr>
    </w:p>
    <w:p w14:paraId="44732AD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def convert_all(self):</w:t>
      </w:r>
    </w:p>
    <w:p w14:paraId="113FB36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53D257D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pg_conn = psycopg2.connect(**self.pg_conn_params)</w:t>
      </w:r>
    </w:p>
    <w:p w14:paraId="4780189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pg_cursor = pg_conn.cursor()</w:t>
      </w:r>
    </w:p>
    <w:p w14:paraId="183C11A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37E015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for entity, db_filename in self.entities.items():</w:t>
      </w:r>
    </w:p>
    <w:p w14:paraId="24075AD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table_name = entity.lower().replace(" ", "_")</w:t>
      </w:r>
    </w:p>
    <w:p w14:paraId="49351FA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60C4E4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pg_cursor.execute(f"SELECT * FROM {table_name};")</w:t>
      </w:r>
    </w:p>
    <w:p w14:paraId="71245A0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rows = pg_cursor.fetchall()</w:t>
      </w:r>
    </w:p>
    <w:p w14:paraId="1A9F978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columns = [desc[0] for desc in pg_cursor.description]</w:t>
      </w:r>
    </w:p>
    <w:p w14:paraId="778460E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C86F98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 = db.DB()</w:t>
      </w:r>
    </w:p>
    <w:p w14:paraId="511F881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berkeley_db.open(db_filename, None, db.DB_HASH, db.DB_CREATE)</w:t>
      </w:r>
    </w:p>
    <w:p w14:paraId="41B477E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367BBF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r w:rsidRPr="007D5DC6">
        <w:rPr>
          <w:rFonts w:ascii="Courier New" w:hAnsi="Courier New" w:cs="Courier New"/>
          <w:sz w:val="24"/>
          <w:szCs w:val="24"/>
        </w:rPr>
        <w:t>for row in rows:</w:t>
      </w:r>
    </w:p>
    <w:p w14:paraId="7DA1F82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</w:rPr>
      </w:pPr>
      <w:r w:rsidRPr="007D5DC6">
        <w:rPr>
          <w:rFonts w:ascii="Courier New" w:hAnsi="Courier New" w:cs="Courier New"/>
          <w:sz w:val="24"/>
          <w:szCs w:val="24"/>
        </w:rPr>
        <w:t>                    primary_key = row[0]  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# Предполагаем, что первичный ключ — первый столбец</w:t>
      </w:r>
    </w:p>
    <w:p w14:paraId="49B99D5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</w:rPr>
        <w:t xml:space="preserve">        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Исключаем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первичный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ключ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из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value</w:t>
      </w:r>
    </w:p>
    <w:p w14:paraId="70D64D8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value = {columns[i]: row[i] for i in range(1, len(columns))}</w:t>
      </w:r>
    </w:p>
    <w:p w14:paraId="6869FB7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serialized_value = pickle.dumps(value)</w:t>
      </w:r>
    </w:p>
    <w:p w14:paraId="44E16ED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765B05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berkeley_db.put(str(primary_key).encode(), serialized_value)</w:t>
      </w:r>
    </w:p>
    <w:p w14:paraId="332B57C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0D2E9B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berkeley_db.close()</w:t>
      </w:r>
    </w:p>
    <w:p w14:paraId="565C364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A9BB2E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pg_cursor.close()</w:t>
      </w:r>
    </w:p>
    <w:p w14:paraId="322B826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pg_conn.close()</w:t>
      </w:r>
    </w:p>
    <w:p w14:paraId="4A36FA5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messagebox.showinfo("Success", "All tables have been converted successfully.")</w:t>
      </w:r>
    </w:p>
    <w:p w14:paraId="3A2DDF2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0CD699F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convert tables: {e}")</w:t>
      </w:r>
    </w:p>
    <w:p w14:paraId="6E3EE84A" w14:textId="0E5BC378" w:rsidR="001270A1" w:rsidRPr="00CC6844" w:rsidRDefault="00375B94" w:rsidP="008B4723">
      <w:pPr>
        <w:ind w:firstLine="708"/>
        <w:jc w:val="both"/>
      </w:pPr>
      <w:r w:rsidRPr="00CC6844">
        <w:rPr>
          <w:b/>
        </w:rPr>
        <w:lastRenderedPageBreak/>
        <w:t xml:space="preserve">5 </w:t>
      </w:r>
      <w:r>
        <w:rPr>
          <w:b/>
        </w:rPr>
        <w:t>ВЫВОД</w:t>
      </w:r>
    </w:p>
    <w:p w14:paraId="7E6248AE" w14:textId="77777777" w:rsidR="001270A1" w:rsidRPr="00CC6844" w:rsidRDefault="001270A1" w:rsidP="001270A1">
      <w:pPr>
        <w:jc w:val="both"/>
      </w:pPr>
    </w:p>
    <w:p w14:paraId="03B73BDE" w14:textId="72AE96A3" w:rsidR="00CC6844" w:rsidRDefault="00CC6844" w:rsidP="00CC6844">
      <w:pPr>
        <w:ind w:firstLine="709"/>
        <w:jc w:val="both"/>
      </w:pPr>
      <w:r>
        <w:t>Целью работы было освоить процесс преобразования данных из реляционной базы данных PostgreSQL в формат ключ-значение, используемый в Berkeley DB, а также изучить принципы сериализации и десериализации данных для их эффективного хранения в нереляционной базе данных. В ходе работы было проведено преобразование структуры данных и разработаны методы для адаптации существующих спецификаций приложения под новый формат хранения.</w:t>
      </w:r>
    </w:p>
    <w:p w14:paraId="05629865" w14:textId="24FE3E79" w:rsidR="00CC6844" w:rsidRDefault="00CC6844" w:rsidP="00CC6844">
      <w:pPr>
        <w:ind w:firstLine="709"/>
        <w:jc w:val="both"/>
      </w:pPr>
      <w:r>
        <w:t>На основе выполнения задачи было показано, что преобразование реляционных данных в формат ключ-значение требует не только изменения способа хранения информации, но и адаптации логики работы с данными, поскольку Berkeley DB не поддерживает SQL-запросы и сложные операции над данными, такие как объединение таблиц или агрегации. Вместо этого, для работы с данными используется простой и быстрый механизм записи и чтения по ключу.</w:t>
      </w:r>
    </w:p>
    <w:p w14:paraId="1CE279D6" w14:textId="68127003" w:rsidR="00046FED" w:rsidRDefault="00CC6844" w:rsidP="00CC6844">
      <w:pPr>
        <w:ind w:firstLine="709"/>
        <w:jc w:val="both"/>
      </w:pPr>
      <w:r>
        <w:t>Процесс сериализации и десериализации данных также оказался важным этапом работы, поскольку данные из PostgreSQL, представляющие собой сложные структуры, необходимо было привести к удобному для хранения виду и впоследствии восстановить их в исходный формат. Это требовало использования механизмов сериализации объектов и работы с байтовыми потоками.</w:t>
      </w:r>
    </w:p>
    <w:p w14:paraId="416D5A2A" w14:textId="3FD4CC4F" w:rsidR="00155FE4" w:rsidRDefault="00155FE4" w:rsidP="00155FE4">
      <w:pPr>
        <w:ind w:firstLine="709"/>
        <w:jc w:val="both"/>
      </w:pPr>
      <w:r>
        <w:t xml:space="preserve">PostgreSQL </w:t>
      </w:r>
      <w:r>
        <w:sym w:font="Symbol" w:char="F02D"/>
      </w:r>
      <w:r>
        <w:t xml:space="preserve"> это мощная и универсальная СУБД, идеально подходящая для работы с большими объемами структурированных данных, поддерживающая сложные запросы и транзакции. Однако, она требует больше системных ресурсов и опыта для администрирования, что может быть проблемой для небольших и ограниченных по ресурсам приложений.</w:t>
      </w:r>
    </w:p>
    <w:p w14:paraId="266008FF" w14:textId="21DC0075" w:rsidR="00155FE4" w:rsidRDefault="00155FE4" w:rsidP="00155FE4">
      <w:pPr>
        <w:ind w:firstLine="709"/>
        <w:jc w:val="both"/>
      </w:pPr>
      <w:r>
        <w:t>С другой стороны, Berkeley DB предлагает высокую производительность и простоту в использовании для приложений, где не требуется сложная логика работы с данными. Она идеально подходит для встроенных решений, приложений с высокими требованиями к скорости обработки данных, но не поддерживает SQL и имеет ограниченные возможности для работы с более сложными данными и многопользовательскими системами.</w:t>
      </w:r>
    </w:p>
    <w:p w14:paraId="100A43A0" w14:textId="0180E2BA" w:rsidR="0033541C" w:rsidRDefault="0033541C" w:rsidP="00155FE4">
      <w:pPr>
        <w:ind w:firstLine="709"/>
        <w:jc w:val="both"/>
      </w:pPr>
    </w:p>
    <w:p w14:paraId="4886B3CA" w14:textId="7FD66DB7" w:rsidR="0033541C" w:rsidRDefault="0033541C" w:rsidP="00155FE4">
      <w:pPr>
        <w:ind w:firstLine="709"/>
        <w:jc w:val="both"/>
      </w:pPr>
    </w:p>
    <w:p w14:paraId="603BF3C6" w14:textId="6AC82FB4" w:rsidR="0033541C" w:rsidRDefault="0033541C" w:rsidP="00155FE4">
      <w:pPr>
        <w:ind w:firstLine="709"/>
        <w:jc w:val="both"/>
      </w:pPr>
    </w:p>
    <w:p w14:paraId="1CDB0A1F" w14:textId="7949B7A8" w:rsidR="0033541C" w:rsidRDefault="0033541C" w:rsidP="00155FE4">
      <w:pPr>
        <w:ind w:firstLine="709"/>
        <w:jc w:val="both"/>
      </w:pPr>
    </w:p>
    <w:p w14:paraId="1C179C06" w14:textId="3DEF53B9" w:rsidR="0033541C" w:rsidRDefault="0033541C" w:rsidP="00155FE4">
      <w:pPr>
        <w:ind w:firstLine="709"/>
        <w:jc w:val="both"/>
      </w:pPr>
    </w:p>
    <w:p w14:paraId="216BAA8A" w14:textId="63D063DC" w:rsidR="0033541C" w:rsidRDefault="0033541C" w:rsidP="00155FE4">
      <w:pPr>
        <w:ind w:firstLine="709"/>
        <w:jc w:val="both"/>
      </w:pPr>
    </w:p>
    <w:p w14:paraId="4C93E130" w14:textId="19CFA183" w:rsidR="0033541C" w:rsidRDefault="0033541C" w:rsidP="00155FE4">
      <w:pPr>
        <w:ind w:firstLine="709"/>
        <w:jc w:val="both"/>
      </w:pPr>
    </w:p>
    <w:p w14:paraId="4D73ED30" w14:textId="6F7A0768" w:rsidR="0033541C" w:rsidRDefault="0033541C" w:rsidP="00155FE4">
      <w:pPr>
        <w:ind w:firstLine="709"/>
        <w:jc w:val="both"/>
      </w:pPr>
    </w:p>
    <w:p w14:paraId="206359D8" w14:textId="5AB6FE1B" w:rsidR="0033541C" w:rsidRDefault="0033541C" w:rsidP="00155FE4">
      <w:pPr>
        <w:ind w:firstLine="709"/>
        <w:jc w:val="both"/>
      </w:pPr>
    </w:p>
    <w:p w14:paraId="66D5DC1D" w14:textId="65CA7A72" w:rsidR="0033541C" w:rsidRPr="00E763D9" w:rsidRDefault="0033541C" w:rsidP="0033541C">
      <w:pPr>
        <w:spacing w:line="259" w:lineRule="auto"/>
        <w:ind w:left="1"/>
        <w:jc w:val="center"/>
      </w:pPr>
      <w:r w:rsidRPr="00E763D9">
        <w:rPr>
          <w:b/>
        </w:rPr>
        <w:lastRenderedPageBreak/>
        <w:t>ПРИЛОЖЕНИЕ А</w:t>
      </w:r>
    </w:p>
    <w:p w14:paraId="356A3F0B" w14:textId="77777777" w:rsidR="0033541C" w:rsidRPr="00A34CCE" w:rsidRDefault="0033541C" w:rsidP="0033541C">
      <w:pPr>
        <w:spacing w:line="259" w:lineRule="auto"/>
        <w:ind w:left="1"/>
        <w:jc w:val="center"/>
        <w:rPr>
          <w:iCs/>
        </w:rPr>
      </w:pPr>
    </w:p>
    <w:p w14:paraId="48016229" w14:textId="77777777" w:rsidR="0033541C" w:rsidRDefault="0033541C" w:rsidP="0033541C">
      <w:pPr>
        <w:spacing w:line="259" w:lineRule="auto"/>
        <w:ind w:left="1"/>
        <w:jc w:val="center"/>
        <w:rPr>
          <w:i/>
        </w:rPr>
      </w:pPr>
      <w:r w:rsidRPr="00E763D9">
        <w:rPr>
          <w:i/>
        </w:rPr>
        <w:t>(обязательное)</w:t>
      </w:r>
    </w:p>
    <w:p w14:paraId="781F9E93" w14:textId="77777777" w:rsidR="0033541C" w:rsidRPr="00A34CCE" w:rsidRDefault="0033541C" w:rsidP="0033541C">
      <w:pPr>
        <w:spacing w:line="259" w:lineRule="auto"/>
        <w:ind w:left="1"/>
        <w:jc w:val="center"/>
        <w:rPr>
          <w:szCs w:val="44"/>
        </w:rPr>
      </w:pPr>
    </w:p>
    <w:p w14:paraId="70136BE1" w14:textId="77777777" w:rsidR="0033541C" w:rsidRDefault="0033541C" w:rsidP="0033541C">
      <w:pPr>
        <w:spacing w:line="265" w:lineRule="auto"/>
        <w:ind w:left="11"/>
        <w:jc w:val="center"/>
      </w:pPr>
      <w:r w:rsidRPr="00E763D9">
        <w:t>Исходный текст программы</w:t>
      </w:r>
    </w:p>
    <w:p w14:paraId="341E87F5" w14:textId="77777777" w:rsidR="0033541C" w:rsidRPr="00A34CCE" w:rsidRDefault="0033541C" w:rsidP="0033541C">
      <w:pPr>
        <w:spacing w:line="265" w:lineRule="auto"/>
        <w:ind w:left="11"/>
        <w:jc w:val="center"/>
      </w:pPr>
    </w:p>
    <w:p w14:paraId="1252872A" w14:textId="69C1F0CC" w:rsidR="0033541C" w:rsidRDefault="0033541C" w:rsidP="0033541C">
      <w:pPr>
        <w:spacing w:after="432" w:line="265" w:lineRule="auto"/>
        <w:jc w:val="both"/>
        <w:rPr>
          <w:sz w:val="24"/>
        </w:rPr>
      </w:pPr>
      <w:r w:rsidRPr="00E763D9">
        <w:t xml:space="preserve">Содержимое файла </w:t>
      </w:r>
      <w:r>
        <w:rPr>
          <w:sz w:val="24"/>
        </w:rPr>
        <w:t>main.</w:t>
      </w:r>
      <w:r>
        <w:rPr>
          <w:sz w:val="24"/>
          <w:lang w:val="en-US"/>
        </w:rPr>
        <w:t>py</w:t>
      </w:r>
      <w:r w:rsidRPr="00E763D9">
        <w:rPr>
          <w:sz w:val="24"/>
        </w:rPr>
        <w:t>:</w:t>
      </w:r>
    </w:p>
    <w:p w14:paraId="3E0364A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import tkinter as tk</w:t>
      </w:r>
    </w:p>
    <w:p w14:paraId="233940B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from tkinter import ttk, messagebox</w:t>
      </w:r>
    </w:p>
    <w:p w14:paraId="6674BBD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from bsddb3 import db</w:t>
      </w:r>
    </w:p>
    <w:p w14:paraId="27562D2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import pickle</w:t>
      </w:r>
    </w:p>
    <w:p w14:paraId="300DE33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import psycopg2</w:t>
      </w:r>
    </w:p>
    <w:p w14:paraId="1FD19BF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class BerkeleyDBApp:</w:t>
      </w:r>
    </w:p>
    <w:p w14:paraId="4759A31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__init__(self, root):</w:t>
      </w:r>
    </w:p>
    <w:p w14:paraId="54D3221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self.root = root</w:t>
      </w:r>
    </w:p>
    <w:p w14:paraId="42D0B48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self.root.title("Berkeley DB Management")</w:t>
      </w:r>
    </w:p>
    <w:p w14:paraId="5BAACB3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self.root.geometry("600x500")</w:t>
      </w:r>
    </w:p>
    <w:p w14:paraId="424359A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CD2E62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PostgreSQL connection parameters</w:t>
      </w:r>
    </w:p>
    <w:p w14:paraId="31D476D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self.pg_conn_params = {</w:t>
      </w:r>
    </w:p>
    <w:p w14:paraId="3EE07FB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"host": "172.19.32.1",</w:t>
      </w:r>
    </w:p>
    <w:p w14:paraId="4591106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"port": 5432,</w:t>
      </w:r>
    </w:p>
    <w:p w14:paraId="692F601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"database": "postgres",</w:t>
      </w:r>
    </w:p>
    <w:p w14:paraId="5985306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"user": "postgres",</w:t>
      </w:r>
    </w:p>
    <w:p w14:paraId="659FFE5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"password": "7969930n"</w:t>
      </w:r>
    </w:p>
    <w:p w14:paraId="45EE598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63EC7F4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2DBC9B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self.entities = {</w:t>
      </w:r>
    </w:p>
    <w:p w14:paraId="44D571A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"Patient": "patient.db",</w:t>
      </w:r>
    </w:p>
    <w:p w14:paraId="4B75F22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"Doctor": "doctor.db",</w:t>
      </w:r>
    </w:p>
    <w:p w14:paraId="06D7B4E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"Ticket": "ticket.db",</w:t>
      </w:r>
    </w:p>
    <w:p w14:paraId="1C431F7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"Diagnosis": "diagnosis.db",</w:t>
      </w:r>
    </w:p>
    <w:p w14:paraId="561AD82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"Illnesses": "illnesses.db",</w:t>
      </w:r>
    </w:p>
    <w:p w14:paraId="5EE2DAF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</w:p>
    <w:p w14:paraId="3FF6C8D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}</w:t>
      </w:r>
    </w:p>
    <w:p w14:paraId="79839FC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99617B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self.current_entity = None</w:t>
      </w:r>
    </w:p>
    <w:p w14:paraId="1E18DA1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self.db_filename = None</w:t>
      </w:r>
    </w:p>
    <w:p w14:paraId="3A74766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0F0496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self.create_widgets()</w:t>
      </w:r>
    </w:p>
    <w:p w14:paraId="3D3BEBE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ED5B25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create_widgets(self):</w:t>
      </w:r>
    </w:p>
    <w:p w14:paraId="2727A10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Dropdown menu to select entity</w:t>
      </w:r>
    </w:p>
    <w:p w14:paraId="36585E5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self.entity_var = tk.StringVar()</w:t>
      </w:r>
    </w:p>
    <w:p w14:paraId="7727BAD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self.entity_menu = ttk.Combobox(</w:t>
      </w:r>
    </w:p>
    <w:p w14:paraId="4A37D3C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>            self.root, textvariable=self.entity_var, values=list(self.entities.keys()), state="readonly"</w:t>
      </w:r>
    </w:p>
    <w:p w14:paraId="5AC33A2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)</w:t>
      </w:r>
    </w:p>
    <w:p w14:paraId="0E9AB60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self.entity_menu.bind("&lt;&lt;ComboboxSelected&gt;&gt;", self.load_entity)</w:t>
      </w:r>
    </w:p>
    <w:p w14:paraId="6044CA9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self.entity_menu.pack(pady=10)</w:t>
      </w:r>
    </w:p>
    <w:p w14:paraId="4A1C92E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53C09B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Scrollable Table to display data</w:t>
      </w:r>
    </w:p>
    <w:p w14:paraId="2B4DD05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self.table_frame = tk.Frame(self.root)</w:t>
      </w:r>
    </w:p>
    <w:p w14:paraId="633E035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self.table_frame.pack(fill=tk.BOTH, expand=True, padx=10, pady=10)</w:t>
      </w:r>
    </w:p>
    <w:p w14:paraId="5D136F8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DAB8EF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self.table_canvas = tk.Canvas(self.table_frame)</w:t>
      </w:r>
    </w:p>
    <w:p w14:paraId="4997DD7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self.scrollbar_y = ttk.Scrollbar(self.table_frame, orient="vertical", command=self.table_canvas.yview)</w:t>
      </w:r>
    </w:p>
    <w:p w14:paraId="6218DCC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self.scrollbar_x = ttk.Scrollbar(self.table_frame, orient="horizontal", command=self.table_canvas.xview)</w:t>
      </w:r>
    </w:p>
    <w:p w14:paraId="6ED9918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</w:p>
    <w:p w14:paraId="2BB0075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self.scrollbar_y.pack(side=tk.RIGHT, fill=tk.Y)</w:t>
      </w:r>
    </w:p>
    <w:p w14:paraId="1B154ED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self.scrollbar_x.pack(side=tk.BOTTOM, fill=tk.X)</w:t>
      </w:r>
    </w:p>
    <w:p w14:paraId="1B7F8D7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self.table_canvas.pack(side=tk.LEFT, fill=tk.BOTH, expand=True)</w:t>
      </w:r>
    </w:p>
    <w:p w14:paraId="0761E60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</w:p>
    <w:p w14:paraId="51C2099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self.table_canvas.configure(yscrollcommand=self.scrollbar_y.set, xscrollcommand=self.scrollbar_x.set)</w:t>
      </w:r>
    </w:p>
    <w:p w14:paraId="1BF77D9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self.table_canvas.bind("&lt;Configure&gt;", lambda e: self.table_canvas.configure(scrollregion=self.table_canvas.bbox("all")))</w:t>
      </w:r>
    </w:p>
    <w:p w14:paraId="0098D9A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2E1A09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self.table_inner_frame = tk.Frame(self.table_canvas)</w:t>
      </w:r>
    </w:p>
    <w:p w14:paraId="24D9EBE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self.table_canvas.create_window((0, 0), window=self.table_inner_frame, anchor="nw", width=780, height=500)</w:t>
      </w:r>
    </w:p>
    <w:p w14:paraId="573B498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8818ED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 = ttk.Treeview(self.table_inner_frame, show='headings')</w:t>
      </w:r>
    </w:p>
    <w:p w14:paraId="3D526DF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self.table.pack(fill=tk.BOTH, expand=True)</w:t>
      </w:r>
    </w:p>
    <w:p w14:paraId="1E520AC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C7450E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self.table.bind("&lt;ButtonPress-1&gt;", self.disable_table_dragging)</w:t>
      </w:r>
    </w:p>
    <w:p w14:paraId="25509B3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self.table.bind("&lt;ButtonRelease-1&gt;", self.fill_fields_on_row_select)</w:t>
      </w:r>
    </w:p>
    <w:p w14:paraId="20604D8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Entry fields for new data</w:t>
      </w:r>
    </w:p>
    <w:p w14:paraId="298AE9C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self.entry_frame = tk.Frame(self.root)</w:t>
      </w:r>
    </w:p>
    <w:p w14:paraId="5136E71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self.entry_frame.pack(pady=10)</w:t>
      </w:r>
    </w:p>
    <w:p w14:paraId="424CEE0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</w:p>
    <w:p w14:paraId="1C540F4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self.entry_labels = []</w:t>
      </w:r>
    </w:p>
    <w:p w14:paraId="5FDB125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self.entry_fields = []</w:t>
      </w:r>
    </w:p>
    <w:p w14:paraId="725BCE5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70738D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Buttons</w:t>
      </w:r>
    </w:p>
    <w:p w14:paraId="7B1D7A1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self.button_frame = tk.Frame(self.root)</w:t>
      </w:r>
    </w:p>
    <w:p w14:paraId="34E164E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self.button_frame.pack(pady=10)</w:t>
      </w:r>
    </w:p>
    <w:p w14:paraId="45E7B8E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5ADFD8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self.add_button = tk.Button(self.button_frame, text="Add Record", command=self.add_record)</w:t>
      </w:r>
    </w:p>
    <w:p w14:paraId="5EE38B3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self.add_button.pack(side=tk.LEFT, padx=5)</w:t>
      </w:r>
    </w:p>
    <w:p w14:paraId="5A619EA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E0FE09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self.delete_button = tk.Button(self.button_frame, text="Delete Record", command=self.delete_record)</w:t>
      </w:r>
    </w:p>
    <w:p w14:paraId="72286AC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self.delete_button.pack(side=tk.LEFT, padx=5)</w:t>
      </w:r>
    </w:p>
    <w:p w14:paraId="139557C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355D83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self.update_button = tk.Button(self.button_frame, text="Update Record", command=self.update_record)</w:t>
      </w:r>
    </w:p>
    <w:p w14:paraId="6F53BAA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self.update_button.pack(side=tk.LEFT, padx=5)</w:t>
      </w:r>
    </w:p>
    <w:p w14:paraId="7A2C4CE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08EB7E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self.convert_button = tk.Button(self.button_frame, text="Convert All", command=self.convert_all)</w:t>
      </w:r>
    </w:p>
    <w:p w14:paraId="4E31A9C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self.convert_button.pack(side=tk.LEFT, padx=5)</w:t>
      </w:r>
    </w:p>
    <w:p w14:paraId="624B0C1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Search bar for filtering records</w:t>
      </w:r>
    </w:p>
    <w:p w14:paraId="741C7FA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self.search_label = tk.Label(self.root, text="Search:")</w:t>
      </w:r>
    </w:p>
    <w:p w14:paraId="045B63E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self.search_label.pack(pady=5)</w:t>
      </w:r>
    </w:p>
    <w:p w14:paraId="411423D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CAF5B7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self.search_entry = tk.Entry(self.root)</w:t>
      </w:r>
    </w:p>
    <w:p w14:paraId="2E551A8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self.search_entry.pack(pady=5)</w:t>
      </w:r>
    </w:p>
    <w:p w14:paraId="11E7AAA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self.search_entry.bind("&lt;KeyRelease&gt;", self.search_records)</w:t>
      </w:r>
    </w:p>
    <w:p w14:paraId="7F89801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disable_table_dragging(self, event):</w:t>
      </w:r>
    </w:p>
    <w:p w14:paraId="59039C2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Prevent the table headings from being draggable</w:t>
      </w:r>
    </w:p>
    <w:p w14:paraId="7A8ADEE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if self.table.identify_region(event.x, event.y) == "separator":</w:t>
      </w:r>
    </w:p>
    <w:p w14:paraId="3C9565F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return "break"</w:t>
      </w:r>
    </w:p>
    <w:p w14:paraId="4A754A8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0B93E2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load_entity(self, event):</w:t>
      </w:r>
    </w:p>
    <w:p w14:paraId="2D91B2C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self.current_entity = self.entity_var.get()</w:t>
      </w:r>
    </w:p>
    <w:p w14:paraId="49849C5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self.db_filename = self.entities[self.current_entity]</w:t>
      </w:r>
    </w:p>
    <w:p w14:paraId="7F6E8ED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F6ADB1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self.load_data_structure()</w:t>
      </w:r>
    </w:p>
    <w:p w14:paraId="5165086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self.load_data()</w:t>
      </w:r>
    </w:p>
    <w:p w14:paraId="2C0056F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414619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load_data_structure(self):</w:t>
      </w:r>
    </w:p>
    <w:p w14:paraId="3CF102B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Столбцы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без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'ID'</w:t>
      </w:r>
    </w:p>
    <w:p w14:paraId="050157E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columns = {</w:t>
      </w:r>
    </w:p>
    <w:p w14:paraId="1F953E3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"Patient": ["Full Name", "Address", "Phone Number"],</w:t>
      </w:r>
    </w:p>
    <w:p w14:paraId="3B7F7D0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"Doctor": ["Name", "Specialty", "Phone Number"],</w:t>
      </w:r>
    </w:p>
    <w:p w14:paraId="24ED056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"Ticket": [ "Patient ID", "Doctor ID", "Date","Number Cabinet"],</w:t>
      </w:r>
    </w:p>
    <w:p w14:paraId="33F45A2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"Diagnosis": ["Description"],</w:t>
      </w:r>
    </w:p>
    <w:p w14:paraId="4032F33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"Illnesses": ["id_patient", "id_diagnosis"],</w:t>
      </w:r>
    </w:p>
    <w:p w14:paraId="7DAA550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>        }</w:t>
      </w:r>
    </w:p>
    <w:p w14:paraId="0A8D070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F523E7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for label in self.entry_labels:</w:t>
      </w:r>
    </w:p>
    <w:p w14:paraId="71339FF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label.destroy()</w:t>
      </w:r>
    </w:p>
    <w:p w14:paraId="648DACA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for field in self.entry_fields:</w:t>
      </w:r>
    </w:p>
    <w:p w14:paraId="2A25C40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field.destroy()</w:t>
      </w:r>
    </w:p>
    <w:p w14:paraId="05DF462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193CDD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self.entry_labels = []</w:t>
      </w:r>
    </w:p>
    <w:p w14:paraId="7E4C925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self.entry_fields = []</w:t>
      </w:r>
    </w:p>
    <w:p w14:paraId="5A97CAC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C4B422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self.table.delete(*self.table.get_children())</w:t>
      </w:r>
    </w:p>
    <w:p w14:paraId="3E34E64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self.table.configure(columns=columns[self.current_entity])</w:t>
      </w:r>
    </w:p>
    <w:p w14:paraId="0E72CFB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5967EF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for col in columns[self.current_entity]:</w:t>
      </w:r>
    </w:p>
    <w:p w14:paraId="5992608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self.table.heading(col, text=col)</w:t>
      </w:r>
    </w:p>
    <w:p w14:paraId="5F8E638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self.table.column(col, width=100)</w:t>
      </w:r>
    </w:p>
    <w:p w14:paraId="748DF4C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4F39CD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Создание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текстовых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полей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ввода</w:t>
      </w:r>
    </w:p>
    <w:p w14:paraId="10D44FA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label = tk.Label(self.entry_frame, text=col)</w:t>
      </w:r>
    </w:p>
    <w:p w14:paraId="3C007CF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label.pack(side=tk.LEFT, padx=5)</w:t>
      </w:r>
    </w:p>
    <w:p w14:paraId="79C67AD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self.entry_labels.append(label)</w:t>
      </w:r>
    </w:p>
    <w:p w14:paraId="4E62D6D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0D9601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entry = tk.Entry(self.entry_frame)</w:t>
      </w:r>
    </w:p>
    <w:p w14:paraId="6E48CFC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entry.pack(side=tk.LEFT, padx=5)</w:t>
      </w:r>
    </w:p>
    <w:p w14:paraId="7A57518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self.entry_fields.append(entry)</w:t>
      </w:r>
    </w:p>
    <w:p w14:paraId="02DF2187" w14:textId="77777777" w:rsidR="007D5DC6" w:rsidRPr="007D5DC6" w:rsidRDefault="007D5DC6" w:rsidP="007D5DC6">
      <w:pPr>
        <w:spacing w:after="240"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515F32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</w:t>
      </w:r>
      <w:r w:rsidRPr="007D5DC6">
        <w:rPr>
          <w:rFonts w:ascii="Courier New" w:hAnsi="Courier New" w:cs="Courier New"/>
          <w:sz w:val="24"/>
          <w:szCs w:val="24"/>
        </w:rPr>
        <w:t>def load_data(self):</w:t>
      </w:r>
    </w:p>
    <w:p w14:paraId="761E51C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</w:rPr>
      </w:pPr>
      <w:r w:rsidRPr="007D5DC6">
        <w:rPr>
          <w:rFonts w:ascii="Courier New" w:hAnsi="Courier New" w:cs="Courier New"/>
          <w:sz w:val="24"/>
          <w:szCs w:val="24"/>
        </w:rPr>
        <w:t xml:space="preserve">   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# Удалить старые данные из таблицы</w:t>
      </w:r>
    </w:p>
    <w:p w14:paraId="0434F12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</w:rPr>
        <w:t xml:space="preserve">        </w:t>
      </w:r>
      <w:r w:rsidRPr="007D5DC6">
        <w:rPr>
          <w:rFonts w:ascii="Courier New" w:hAnsi="Courier New" w:cs="Courier New"/>
          <w:sz w:val="24"/>
          <w:szCs w:val="24"/>
          <w:lang w:val="en-US"/>
        </w:rPr>
        <w:t>self.table.delete(*self.table.get_children())</w:t>
      </w:r>
    </w:p>
    <w:p w14:paraId="7E142A5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6A8A51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6ED255C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 = db.DB()</w:t>
      </w:r>
    </w:p>
    <w:p w14:paraId="16314E6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berkeley_db.open(self.db_filename, None, db.DB_HASH, db.DB_RDONLY)</w:t>
      </w:r>
    </w:p>
    <w:p w14:paraId="7C9A2F6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219FFD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cursor = berkeley_db.cursor()</w:t>
      </w:r>
    </w:p>
    <w:p w14:paraId="7A78277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record = cursor.first()</w:t>
      </w:r>
    </w:p>
    <w:p w14:paraId="6E8F6DC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F72577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while record is not None:</w:t>
      </w:r>
    </w:p>
    <w:p w14:paraId="3092155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key, value = record</w:t>
      </w:r>
    </w:p>
    <w:p w14:paraId="6F48C14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deserialized_value = pickle.loads(value)</w:t>
      </w:r>
    </w:p>
    <w:p w14:paraId="552ACBF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Преобразуем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dict_values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в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список</w:t>
      </w:r>
    </w:p>
    <w:p w14:paraId="65E02F4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self.table.insert('', 'end',iid=key.decode(), values=list(deserialized_value.values()))</w:t>
      </w:r>
    </w:p>
    <w:p w14:paraId="6482A17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record = cursor.next()</w:t>
      </w:r>
    </w:p>
    <w:p w14:paraId="027A2B6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3E0C77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cursor.close()</w:t>
      </w:r>
    </w:p>
    <w:p w14:paraId="01511C6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>            berkeley_db.close()</w:t>
      </w:r>
    </w:p>
    <w:p w14:paraId="1FBAF1F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61E2193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load data: {e}")</w:t>
      </w:r>
    </w:p>
    <w:p w14:paraId="39EEB2C1" w14:textId="77777777" w:rsidR="007D5DC6" w:rsidRPr="007D5DC6" w:rsidRDefault="007D5DC6" w:rsidP="007D5DC6">
      <w:pPr>
        <w:spacing w:after="240"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br/>
      </w:r>
    </w:p>
    <w:p w14:paraId="154C6ED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add_record(self):</w:t>
      </w:r>
    </w:p>
    <w:p w14:paraId="3044974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526B631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 = db.DB()</w:t>
      </w:r>
    </w:p>
    <w:p w14:paraId="7CC5585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berkeley_db.open(self.db_filename, None, db.DB_HASH, db.DB_CREATE)</w:t>
      </w:r>
    </w:p>
    <w:p w14:paraId="39DA425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530DE4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Get the last ID by scanning all records and finding the maximum ID</w:t>
      </w:r>
    </w:p>
    <w:p w14:paraId="3ECCF4C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cursor = berkeley_db.cursor()</w:t>
      </w:r>
    </w:p>
    <w:p w14:paraId="57D6869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last_id = 0</w:t>
      </w:r>
    </w:p>
    <w:p w14:paraId="5BF595E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</w:p>
    <w:p w14:paraId="7784E3A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record = cursor.first()</w:t>
      </w:r>
    </w:p>
    <w:p w14:paraId="401F9AD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while record is not None:</w:t>
      </w:r>
    </w:p>
    <w:p w14:paraId="17835A0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key, value = record</w:t>
      </w:r>
    </w:p>
    <w:p w14:paraId="2520D1E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current_id = int(key.decode('utf-8'))</w:t>
      </w:r>
    </w:p>
    <w:p w14:paraId="77212FD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last_id = max(last_id, current_id)  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Update last_id if current ID is greater</w:t>
      </w:r>
    </w:p>
    <w:p w14:paraId="4F35D37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record = cursor.next()</w:t>
      </w:r>
    </w:p>
    <w:p w14:paraId="5EFDDC6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</w:p>
    <w:p w14:paraId="4BFC943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cursor.close()</w:t>
      </w:r>
    </w:p>
    <w:p w14:paraId="33CFAC9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11C30A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Increment the maximum ID by 1 to get a new unique ID for the new record</w:t>
      </w:r>
    </w:p>
    <w:p w14:paraId="7183922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new_id = last_id + 1</w:t>
      </w:r>
    </w:p>
    <w:p w14:paraId="5F8A6B9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C4F155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Create a new record with the new ID</w:t>
      </w:r>
    </w:p>
    <w:p w14:paraId="60F18F8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new_record = {}</w:t>
      </w:r>
    </w:p>
    <w:p w14:paraId="2E1B21D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for i, field in enumerate(self.entry_fields):</w:t>
      </w:r>
    </w:p>
    <w:p w14:paraId="61EE87C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new_record[self.table["columns"][i]] = field.get()</w:t>
      </w:r>
    </w:p>
    <w:p w14:paraId="16DCBAF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CFE248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Save the new record with the unique ID</w:t>
      </w:r>
    </w:p>
    <w:p w14:paraId="2CCBED6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berkeley_db.put(str(new_id).encode('utf-8'), pickle.dumps(new_record))</w:t>
      </w:r>
    </w:p>
    <w:p w14:paraId="265EDE7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berkeley_db.close()</w:t>
      </w:r>
    </w:p>
    <w:p w14:paraId="2089132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5AFD70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self.load_data()</w:t>
      </w:r>
    </w:p>
    <w:p w14:paraId="05D8A23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62D4428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add record: {e}")</w:t>
      </w:r>
    </w:p>
    <w:p w14:paraId="0408ABA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BAEF10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delete_record(self):</w:t>
      </w:r>
    </w:p>
    <w:p w14:paraId="61606F1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>        selected_item = self.table.focus()</w:t>
      </w:r>
    </w:p>
    <w:p w14:paraId="4B92498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if not selected_item:</w:t>
      </w:r>
    </w:p>
    <w:p w14:paraId="461C86A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messagebox.showwarning("Warning", "Please select a record to delete.")</w:t>
      </w:r>
    </w:p>
    <w:p w14:paraId="4F66AC1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return</w:t>
      </w:r>
    </w:p>
    <w:p w14:paraId="30E54FD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833CDC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2669543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record_id = selected_item</w:t>
      </w:r>
    </w:p>
    <w:p w14:paraId="31D1439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 = db.DB()</w:t>
      </w:r>
    </w:p>
    <w:p w14:paraId="441A976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berkeley_db.open(self.db_filename, None, db.DB_HASH, db.DB_CREATE)</w:t>
      </w:r>
    </w:p>
    <w:p w14:paraId="4B2F0FF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berkeley_db.delete(str(record_id).encode('utf-8'))</w:t>
      </w:r>
    </w:p>
    <w:p w14:paraId="6783CCB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berkeley_db.close()</w:t>
      </w:r>
    </w:p>
    <w:p w14:paraId="4650A65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if self.current_entity in ["Patient", "Doctor"]:</w:t>
      </w:r>
    </w:p>
    <w:p w14:paraId="1F0999F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 = db.DB()</w:t>
      </w:r>
    </w:p>
    <w:p w14:paraId="4E63799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berkeley_db.open(f"ticket.db", None, db.DB_HASH, db.DB_CREATE)</w:t>
      </w:r>
    </w:p>
    <w:p w14:paraId="593C2A7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cursor = berkeley_db.cursor()</w:t>
      </w:r>
    </w:p>
    <w:p w14:paraId="7435C8D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record = cursor.first()</w:t>
      </w:r>
    </w:p>
    <w:p w14:paraId="4E6676A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while record:</w:t>
      </w:r>
    </w:p>
    <w:p w14:paraId="4BE2FEC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ticket_id, ticket_data = record</w:t>
      </w:r>
    </w:p>
    <w:p w14:paraId="5E55A3E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ticket_fields = pickle.loads(ticket_data)</w:t>
      </w:r>
    </w:p>
    <w:p w14:paraId="167F012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if (self.current_entity == "Patient" and list(ticket_fields.values())[0] ==  int(selected_item)) or \</w:t>
      </w:r>
    </w:p>
    <w:p w14:paraId="215B521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   (self.current_entity == "Doctor" and list(ticket_fields.values())[1] ==  int(selected_item)):</w:t>
      </w:r>
    </w:p>
    <w:p w14:paraId="4769F76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    berkeley_db.delete(ticket_id)</w:t>
      </w:r>
    </w:p>
    <w:p w14:paraId="4746091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record = cursor.next()</w:t>
      </w:r>
    </w:p>
    <w:p w14:paraId="64D7477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1DD7C1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cursor.close()</w:t>
      </w:r>
    </w:p>
    <w:p w14:paraId="18EE72B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    berkeley_db.close() </w:t>
      </w:r>
    </w:p>
    <w:p w14:paraId="0EB3DA0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24C1236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if self.current_entity in ["Patient", "Diagnosis"]:</w:t>
      </w:r>
    </w:p>
    <w:p w14:paraId="2078EC5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 = db.DB()</w:t>
      </w:r>
    </w:p>
    <w:p w14:paraId="5A103E2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berkeley_db.open(f"illnesses.db", None, db.DB_HASH, db.DB_CREATE)</w:t>
      </w:r>
    </w:p>
    <w:p w14:paraId="3C2CD82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cursor = berkeley_db.cursor()</w:t>
      </w:r>
    </w:p>
    <w:p w14:paraId="1F6DFBC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record = cursor.first()</w:t>
      </w:r>
    </w:p>
    <w:p w14:paraId="5961F64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while record:</w:t>
      </w:r>
    </w:p>
    <w:p w14:paraId="1E32304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ticket_id, ticket_data = record</w:t>
      </w:r>
    </w:p>
    <w:p w14:paraId="0673D56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ticket_fields = pickle.loads(ticket_data)</w:t>
      </w:r>
    </w:p>
    <w:p w14:paraId="24CE018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if (self.current_entity == "Patient" and list(ticket_fields.values())[0] ==  int(selected_item)) or \</w:t>
      </w:r>
    </w:p>
    <w:p w14:paraId="0E1D1AE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   (self.current_entity == "Diagnosis" and list(ticket_fields.values())[1] ==  int(selected_item)):</w:t>
      </w:r>
    </w:p>
    <w:p w14:paraId="0D9D72E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    berkeley_db.delete(ticket_id)</w:t>
      </w:r>
    </w:p>
    <w:p w14:paraId="6C4E964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record = cursor.next()</w:t>
      </w:r>
    </w:p>
    <w:p w14:paraId="1DE7499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4CFF7AE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cursor.close()</w:t>
      </w:r>
    </w:p>
    <w:p w14:paraId="0019CCB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                berkeley_db.close() </w:t>
      </w:r>
    </w:p>
    <w:p w14:paraId="78CFBDE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self.load_data()</w:t>
      </w:r>
    </w:p>
    <w:p w14:paraId="54B4576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258ACD7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delete record: {e}")</w:t>
      </w:r>
    </w:p>
    <w:p w14:paraId="58F7F72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BD2BA7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fill_fields_on_row_select(self, event):</w:t>
      </w:r>
    </w:p>
    <w:p w14:paraId="1E4737E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Get the selected row from the table</w:t>
      </w:r>
    </w:p>
    <w:p w14:paraId="2D384AE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selected_item = self.table.selection()</w:t>
      </w:r>
    </w:p>
    <w:p w14:paraId="639E12F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if not selected_item:</w:t>
      </w:r>
    </w:p>
    <w:p w14:paraId="4249D35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return  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If no row is selected, do nothing</w:t>
      </w:r>
    </w:p>
    <w:p w14:paraId="253E5D8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</w:p>
    <w:p w14:paraId="64967CC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7C3DA06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Retrieve the values of the selected row</w:t>
      </w:r>
    </w:p>
    <w:p w14:paraId="633E8B0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row_values = self.table.item(selected_item, "values")</w:t>
      </w:r>
    </w:p>
    <w:p w14:paraId="71681A4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</w:p>
    <w:p w14:paraId="41C5F3D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Populate the entry fields with the corresponding row values</w:t>
      </w:r>
    </w:p>
    <w:p w14:paraId="62290A5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for i, field in enumerate(self.entry_fields):</w:t>
      </w:r>
    </w:p>
    <w:p w14:paraId="5B7FDB5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Clear existing content in the entry field</w:t>
      </w:r>
    </w:p>
    <w:p w14:paraId="530E89F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field.delete(0, tk.END)</w:t>
      </w:r>
    </w:p>
    <w:p w14:paraId="6FCFE87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Insert the value from the selected row</w:t>
      </w:r>
    </w:p>
    <w:p w14:paraId="1616740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field.insert(0, row_values[i])</w:t>
      </w:r>
    </w:p>
    <w:p w14:paraId="766EE79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</w:p>
    <w:p w14:paraId="17B6A58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54F81B3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populate fields: {e}")</w:t>
      </w:r>
    </w:p>
    <w:p w14:paraId="4D3895D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ED883C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update_record(self):</w:t>
      </w:r>
    </w:p>
    <w:p w14:paraId="2343ADF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selected_item = self.table.focus()</w:t>
      </w:r>
    </w:p>
    <w:p w14:paraId="7675228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if not selected_item:</w:t>
      </w:r>
    </w:p>
    <w:p w14:paraId="06B9D04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messagebox.showwarning("Warning", "Please select a record to update.")</w:t>
      </w:r>
    </w:p>
    <w:p w14:paraId="217757B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return</w:t>
      </w:r>
    </w:p>
    <w:p w14:paraId="7A6C8B8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1318C8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54E9638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record_id = selected_item</w:t>
      </w:r>
    </w:p>
    <w:p w14:paraId="189BD9E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 = db.DB()</w:t>
      </w:r>
    </w:p>
    <w:p w14:paraId="2E03650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berkeley_db.open(self.db_filename, None, db.DB_HASH, db.DB_CREATE)</w:t>
      </w:r>
    </w:p>
    <w:p w14:paraId="5347D63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5F30FC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updated_record = {}</w:t>
      </w:r>
    </w:p>
    <w:p w14:paraId="58B0CD1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for i, field in enumerate(self.entry_fields):</w:t>
      </w:r>
    </w:p>
    <w:p w14:paraId="11B89AA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updated_record[self.table["columns"][i]] = field.get()</w:t>
      </w:r>
    </w:p>
    <w:p w14:paraId="72112A4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</w:t>
      </w:r>
    </w:p>
    <w:p w14:paraId="1790593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berkeley_db.put(str(record_id).encode('utf-8'), pickle.dumps(updated_record))</w:t>
      </w:r>
    </w:p>
    <w:p w14:paraId="17BC327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lastRenderedPageBreak/>
        <w:t>            berkeley_db.close()</w:t>
      </w:r>
      <w:bookmarkStart w:id="0" w:name="_GoBack"/>
      <w:bookmarkEnd w:id="0"/>
    </w:p>
    <w:p w14:paraId="29E970C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B99335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self.load_data()</w:t>
      </w:r>
    </w:p>
    <w:p w14:paraId="3F52E29A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69CBF3B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update record: {e}")</w:t>
      </w:r>
    </w:p>
    <w:p w14:paraId="50511E5A" w14:textId="77777777" w:rsidR="007D5DC6" w:rsidRPr="007D5DC6" w:rsidRDefault="007D5DC6" w:rsidP="007D5DC6">
      <w:pPr>
        <w:spacing w:after="240"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30633F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convert_all(self):</w:t>
      </w:r>
    </w:p>
    <w:p w14:paraId="3005743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try:</w:t>
      </w:r>
    </w:p>
    <w:p w14:paraId="5C4711E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pg_conn = psycopg2.connect(**self.pg_conn_params)</w:t>
      </w:r>
    </w:p>
    <w:p w14:paraId="2D86BB2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pg_cursor = pg_conn.cursor()</w:t>
      </w:r>
    </w:p>
    <w:p w14:paraId="24C6F17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F2AD08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for entity, db_filename in self.entities.items():</w:t>
      </w:r>
    </w:p>
    <w:p w14:paraId="288DB00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table_name = entity.lower().replace(" ", "_")</w:t>
      </w:r>
    </w:p>
    <w:p w14:paraId="5EA66A7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14FF98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pg_cursor.execute(f"SELECT * FROM {table_name};")</w:t>
      </w:r>
    </w:p>
    <w:p w14:paraId="6423974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rows = pg_cursor.fetchall()</w:t>
      </w:r>
    </w:p>
    <w:p w14:paraId="446ED78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columns = [desc[0] for desc in pg_cursor.description]</w:t>
      </w:r>
    </w:p>
    <w:p w14:paraId="6B4F4F5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5CA40C7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 = db.DB()</w:t>
      </w:r>
    </w:p>
    <w:p w14:paraId="1C7EB98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berkeley_db.open(db_filename, None, db.DB_HASH, db.DB_CREATE)</w:t>
      </w:r>
    </w:p>
    <w:p w14:paraId="44A10FE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1EC7EF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        </w:t>
      </w:r>
      <w:r w:rsidRPr="007D5DC6">
        <w:rPr>
          <w:rFonts w:ascii="Courier New" w:hAnsi="Courier New" w:cs="Courier New"/>
          <w:sz w:val="24"/>
          <w:szCs w:val="24"/>
        </w:rPr>
        <w:t>for row in rows:</w:t>
      </w:r>
    </w:p>
    <w:p w14:paraId="18CFA65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</w:rPr>
      </w:pPr>
      <w:r w:rsidRPr="007D5DC6">
        <w:rPr>
          <w:rFonts w:ascii="Courier New" w:hAnsi="Courier New" w:cs="Courier New"/>
          <w:sz w:val="24"/>
          <w:szCs w:val="24"/>
        </w:rPr>
        <w:t>                    primary_key = row[0]  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# Предполагаем, что первичный ключ — первый столбец</w:t>
      </w:r>
    </w:p>
    <w:p w14:paraId="712D44E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</w:rPr>
        <w:t xml:space="preserve">            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#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Исключаем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первичный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ключ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7D5DC6">
        <w:rPr>
          <w:rFonts w:ascii="Courier New" w:hAnsi="Courier New" w:cs="Courier New"/>
          <w:i/>
          <w:iCs/>
          <w:sz w:val="24"/>
          <w:szCs w:val="24"/>
        </w:rPr>
        <w:t>из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value</w:t>
      </w:r>
    </w:p>
    <w:p w14:paraId="70BA127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value = {columns[i]: row[i] for i in range(1, len(columns))}</w:t>
      </w:r>
    </w:p>
    <w:p w14:paraId="2D63151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serialized_value = pickle.dumps(value)</w:t>
      </w:r>
    </w:p>
    <w:p w14:paraId="4D2D775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6448FA5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berkeley_db.put(str(primary_key).encode(), serialized_value)</w:t>
      </w:r>
    </w:p>
    <w:p w14:paraId="5EB9718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0B44A37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berkeley_db.close()</w:t>
      </w:r>
    </w:p>
    <w:p w14:paraId="634066F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8BA33C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pg_cursor.close()</w:t>
      </w:r>
    </w:p>
    <w:p w14:paraId="5A60EEF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pg_conn.close()</w:t>
      </w:r>
    </w:p>
    <w:p w14:paraId="53BBA6B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messagebox.showinfo("Success", "All tables have been converted successfully.")</w:t>
      </w:r>
    </w:p>
    <w:p w14:paraId="60F7641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except Exception as e:</w:t>
      </w:r>
    </w:p>
    <w:p w14:paraId="0DC6B2C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messagebox.showerror("Error", f"Failed to convert tables: {e}")</w:t>
      </w:r>
    </w:p>
    <w:p w14:paraId="1AC429AC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727F6E9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def search_records(self, event):</w:t>
      </w:r>
    </w:p>
    <w:p w14:paraId="1DC39A0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search_term = self.search_entry.get().lower()</w:t>
      </w:r>
    </w:p>
    <w:p w14:paraId="73F82D3E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12ECA0A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First, clear all previous highlights</w:t>
      </w:r>
    </w:p>
    <w:p w14:paraId="1ADC0DB2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self.table.tag_configure("match", background="lightgreen")</w:t>
      </w:r>
    </w:p>
    <w:p w14:paraId="0706362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self.table.tag_configure("no_match", background="white")</w:t>
      </w:r>
    </w:p>
    <w:p w14:paraId="1457B9B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</w:p>
    <w:p w14:paraId="047BF1D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Iterate through the rows and find matching ones</w:t>
      </w:r>
    </w:p>
    <w:p w14:paraId="21F917C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for row in self.table.get_children():</w:t>
      </w:r>
    </w:p>
    <w:p w14:paraId="6C11E4E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row_values = self.table.item(row, "values")</w:t>
      </w:r>
    </w:p>
    <w:p w14:paraId="0586D02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match = False</w:t>
      </w:r>
    </w:p>
    <w:p w14:paraId="1FEB389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for value in row_values:</w:t>
      </w:r>
    </w:p>
    <w:p w14:paraId="1DE7A279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if search_term in str(value).lower():</w:t>
      </w:r>
    </w:p>
    <w:p w14:paraId="5A50C1B7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match = True</w:t>
      </w:r>
    </w:p>
    <w:p w14:paraId="6724677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    break</w:t>
      </w:r>
    </w:p>
    <w:p w14:paraId="7AA12B58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if match:</w:t>
      </w:r>
    </w:p>
    <w:p w14:paraId="1408D23F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self.table.item(row, tags=("match",))</w:t>
      </w:r>
    </w:p>
    <w:p w14:paraId="3176775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else:</w:t>
      </w:r>
    </w:p>
    <w:p w14:paraId="28CDA7F1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self.table.item(row, tags=("no_match",))</w:t>
      </w:r>
    </w:p>
    <w:p w14:paraId="74B07FC5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222A3C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 xml:space="preserve">        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Optional: Scroll to the first match</w:t>
      </w:r>
    </w:p>
    <w:p w14:paraId="75F0C7E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for row in self.table.get_children():</w:t>
      </w:r>
    </w:p>
    <w:p w14:paraId="3131C9E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if "match" in self.table.item(row, "tags"):</w:t>
      </w:r>
    </w:p>
    <w:p w14:paraId="5E1A7203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self.table.see(row)  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Scroll to the matched row</w:t>
      </w:r>
    </w:p>
    <w:p w14:paraId="3794BC8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            break  </w:t>
      </w:r>
      <w:r w:rsidRPr="007D5DC6">
        <w:rPr>
          <w:rFonts w:ascii="Courier New" w:hAnsi="Courier New" w:cs="Courier New"/>
          <w:i/>
          <w:iCs/>
          <w:sz w:val="24"/>
          <w:szCs w:val="24"/>
          <w:lang w:val="en-US"/>
        </w:rPr>
        <w:t># Stop after the first match</w:t>
      </w:r>
    </w:p>
    <w:p w14:paraId="6012306F" w14:textId="77777777" w:rsidR="007D5DC6" w:rsidRPr="007D5DC6" w:rsidRDefault="007D5DC6" w:rsidP="007D5DC6">
      <w:pPr>
        <w:spacing w:after="240"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4D8E98B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00843D76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root = tk.Tk()</w:t>
      </w:r>
    </w:p>
    <w:p w14:paraId="6C3681AD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app = BerkeleyDBApp(root)</w:t>
      </w:r>
    </w:p>
    <w:p w14:paraId="0219B154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  <w:r w:rsidRPr="007D5DC6">
        <w:rPr>
          <w:rFonts w:ascii="Courier New" w:hAnsi="Courier New" w:cs="Courier New"/>
          <w:sz w:val="24"/>
          <w:szCs w:val="24"/>
          <w:lang w:val="en-US"/>
        </w:rPr>
        <w:t>    root.mainloop()</w:t>
      </w:r>
    </w:p>
    <w:p w14:paraId="2EB49CB0" w14:textId="77777777" w:rsidR="007D5DC6" w:rsidRPr="007D5DC6" w:rsidRDefault="007D5DC6" w:rsidP="007D5DC6">
      <w:pPr>
        <w:spacing w:line="285" w:lineRule="atLeast"/>
        <w:rPr>
          <w:rFonts w:ascii="Courier New" w:hAnsi="Courier New" w:cs="Courier New"/>
          <w:sz w:val="24"/>
          <w:szCs w:val="24"/>
          <w:lang w:val="en-US"/>
        </w:rPr>
      </w:pPr>
    </w:p>
    <w:p w14:paraId="393F3FE1" w14:textId="77777777" w:rsidR="0033541C" w:rsidRPr="007D5DC6" w:rsidRDefault="0033541C" w:rsidP="007D5DC6">
      <w:pPr>
        <w:jc w:val="both"/>
        <w:rPr>
          <w:rFonts w:ascii="Fira Code" w:hAnsi="Fira Code"/>
          <w:sz w:val="20"/>
          <w:szCs w:val="20"/>
          <w:lang w:val="en-US"/>
        </w:rPr>
      </w:pPr>
    </w:p>
    <w:sectPr w:rsidR="0033541C" w:rsidRPr="007D5DC6" w:rsidSect="002D2A2D">
      <w:footerReference w:type="default" r:id="rId12"/>
      <w:pgSz w:w="11906" w:h="16838"/>
      <w:pgMar w:top="1134" w:right="851" w:bottom="1531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46211" w14:textId="77777777" w:rsidR="00407523" w:rsidRDefault="00407523">
      <w:r>
        <w:separator/>
      </w:r>
    </w:p>
  </w:endnote>
  <w:endnote w:type="continuationSeparator" w:id="0">
    <w:p w14:paraId="779746BE" w14:textId="77777777" w:rsidR="00407523" w:rsidRDefault="0040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altName w:val="Calibri"/>
    <w:charset w:val="CC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7731672"/>
      <w:docPartObj>
        <w:docPartGallery w:val="Page Numbers (Bottom of Page)"/>
        <w:docPartUnique/>
      </w:docPartObj>
    </w:sdtPr>
    <w:sdtEndPr/>
    <w:sdtContent>
      <w:p w14:paraId="656910DF" w14:textId="77777777" w:rsidR="001D05D2" w:rsidRDefault="001D05D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93320" w14:textId="77777777" w:rsidR="001D05D2" w:rsidRDefault="001D05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FF9DE" w14:textId="77777777" w:rsidR="00886253" w:rsidRDefault="00886253">
    <w:pPr>
      <w:pStyle w:val="a3"/>
      <w:jc w:val="right"/>
    </w:pPr>
  </w:p>
  <w:p w14:paraId="403185DA" w14:textId="77777777" w:rsidR="006F03BB" w:rsidRDefault="006F03BB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205642445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F8B8363" w14:textId="1CFE901A" w:rsidR="0013397E" w:rsidRDefault="0013397E" w:rsidP="0065641F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33541C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6BD85AEA" w14:textId="10BA5A05" w:rsidR="001D05D2" w:rsidRDefault="001D05D2" w:rsidP="0013397E">
    <w:pPr>
      <w:pStyle w:val="a3"/>
      <w:ind w:right="360"/>
      <w:jc w:val="right"/>
    </w:pPr>
  </w:p>
  <w:p w14:paraId="6624C023" w14:textId="77777777" w:rsidR="001D05D2" w:rsidRDefault="001D05D2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4331581"/>
      <w:docPartObj>
        <w:docPartGallery w:val="Page Numbers (Bottom of Page)"/>
        <w:docPartUnique/>
      </w:docPartObj>
    </w:sdtPr>
    <w:sdtEndPr/>
    <w:sdtContent>
      <w:p w14:paraId="4DCA113A" w14:textId="271A2F84" w:rsidR="00E71E17" w:rsidRDefault="009749F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41C">
          <w:rPr>
            <w:noProof/>
          </w:rPr>
          <w:t>10</w:t>
        </w:r>
        <w:r>
          <w:fldChar w:fldCharType="end"/>
        </w:r>
      </w:p>
    </w:sdtContent>
  </w:sdt>
  <w:p w14:paraId="5C03BFDA" w14:textId="77777777" w:rsidR="00E71E17" w:rsidRDefault="0040752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00470" w14:textId="77777777" w:rsidR="00407523" w:rsidRDefault="00407523">
      <w:r>
        <w:separator/>
      </w:r>
    </w:p>
  </w:footnote>
  <w:footnote w:type="continuationSeparator" w:id="0">
    <w:p w14:paraId="5F4FD8D4" w14:textId="77777777" w:rsidR="00407523" w:rsidRDefault="0040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E02AF3"/>
    <w:multiLevelType w:val="multilevel"/>
    <w:tmpl w:val="C9F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F151B"/>
    <w:multiLevelType w:val="hybridMultilevel"/>
    <w:tmpl w:val="D57694D6"/>
    <w:lvl w:ilvl="0" w:tplc="9782C93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744EE2"/>
    <w:multiLevelType w:val="multilevel"/>
    <w:tmpl w:val="FB88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16658"/>
    <w:multiLevelType w:val="hybridMultilevel"/>
    <w:tmpl w:val="DACA1E60"/>
    <w:lvl w:ilvl="0" w:tplc="0B04E1B0">
      <w:start w:val="1"/>
      <w:numFmt w:val="decimal"/>
      <w:lvlText w:val="%1"/>
      <w:lvlJc w:val="left"/>
      <w:pPr>
        <w:ind w:left="1068" w:hanging="360"/>
      </w:pPr>
      <w:rPr>
        <w:rFonts w:ascii="Times New Roman" w:eastAsiaTheme="majorEastAsia" w:hAnsi="Times New Roman" w:cs="Mangal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BFD6995"/>
    <w:multiLevelType w:val="hybridMultilevel"/>
    <w:tmpl w:val="77989DA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F815BB6"/>
    <w:multiLevelType w:val="multilevel"/>
    <w:tmpl w:val="232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2E4B29"/>
    <w:multiLevelType w:val="multilevel"/>
    <w:tmpl w:val="670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D3439"/>
    <w:multiLevelType w:val="multilevel"/>
    <w:tmpl w:val="3F96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8920561"/>
    <w:multiLevelType w:val="multilevel"/>
    <w:tmpl w:val="FB8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25D3F"/>
    <w:multiLevelType w:val="multilevel"/>
    <w:tmpl w:val="E46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2900B4"/>
    <w:multiLevelType w:val="hybridMultilevel"/>
    <w:tmpl w:val="4A1A195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539C4583"/>
    <w:multiLevelType w:val="multilevel"/>
    <w:tmpl w:val="D4045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3DD0C29"/>
    <w:multiLevelType w:val="multilevel"/>
    <w:tmpl w:val="4A32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2465B6"/>
    <w:multiLevelType w:val="hybridMultilevel"/>
    <w:tmpl w:val="6C84685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A7923F6"/>
    <w:multiLevelType w:val="multilevel"/>
    <w:tmpl w:val="9E8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8C71F7"/>
    <w:multiLevelType w:val="multilevel"/>
    <w:tmpl w:val="C96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5253CE"/>
    <w:multiLevelType w:val="hybridMultilevel"/>
    <w:tmpl w:val="85A48E22"/>
    <w:lvl w:ilvl="0" w:tplc="C1BE41AC">
      <w:start w:val="1"/>
      <w:numFmt w:val="bullet"/>
      <w:lvlText w:val="–"/>
      <w:lvlJc w:val="left"/>
      <w:pPr>
        <w:ind w:left="1423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3" w15:restartNumberingAfterBreak="0">
    <w:nsid w:val="649035F8"/>
    <w:multiLevelType w:val="hybridMultilevel"/>
    <w:tmpl w:val="5A72559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717789"/>
    <w:multiLevelType w:val="multilevel"/>
    <w:tmpl w:val="3B7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CC75E3"/>
    <w:multiLevelType w:val="multilevel"/>
    <w:tmpl w:val="8CA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B69CD"/>
    <w:multiLevelType w:val="hybridMultilevel"/>
    <w:tmpl w:val="79C27C5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93004E5"/>
    <w:multiLevelType w:val="multilevel"/>
    <w:tmpl w:val="7D9672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"/>
  </w:num>
  <w:num w:numId="5">
    <w:abstractNumId w:val="25"/>
  </w:num>
  <w:num w:numId="6">
    <w:abstractNumId w:val="0"/>
  </w:num>
  <w:num w:numId="7">
    <w:abstractNumId w:val="12"/>
  </w:num>
  <w:num w:numId="8">
    <w:abstractNumId w:val="24"/>
  </w:num>
  <w:num w:numId="9">
    <w:abstractNumId w:val="7"/>
  </w:num>
  <w:num w:numId="10">
    <w:abstractNumId w:val="8"/>
  </w:num>
  <w:num w:numId="11">
    <w:abstractNumId w:val="14"/>
  </w:num>
  <w:num w:numId="12">
    <w:abstractNumId w:val="2"/>
  </w:num>
  <w:num w:numId="13">
    <w:abstractNumId w:val="27"/>
  </w:num>
  <w:num w:numId="14">
    <w:abstractNumId w:val="13"/>
  </w:num>
  <w:num w:numId="15">
    <w:abstractNumId w:val="18"/>
  </w:num>
  <w:num w:numId="16">
    <w:abstractNumId w:val="21"/>
  </w:num>
  <w:num w:numId="17">
    <w:abstractNumId w:val="4"/>
  </w:num>
  <w:num w:numId="18">
    <w:abstractNumId w:val="20"/>
  </w:num>
  <w:num w:numId="19">
    <w:abstractNumId w:val="9"/>
  </w:num>
  <w:num w:numId="20">
    <w:abstractNumId w:val="3"/>
  </w:num>
  <w:num w:numId="21">
    <w:abstractNumId w:val="15"/>
  </w:num>
  <w:num w:numId="22">
    <w:abstractNumId w:val="23"/>
  </w:num>
  <w:num w:numId="23">
    <w:abstractNumId w:val="28"/>
  </w:num>
  <w:num w:numId="24">
    <w:abstractNumId w:val="19"/>
  </w:num>
  <w:num w:numId="25">
    <w:abstractNumId w:val="26"/>
  </w:num>
  <w:num w:numId="26">
    <w:abstractNumId w:val="6"/>
  </w:num>
  <w:num w:numId="27">
    <w:abstractNumId w:val="5"/>
  </w:num>
  <w:num w:numId="28">
    <w:abstractNumId w:val="17"/>
  </w:num>
  <w:num w:numId="29">
    <w:abstractNumId w:val="2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2"/>
    <w:rsid w:val="00001596"/>
    <w:rsid w:val="00002802"/>
    <w:rsid w:val="00002C11"/>
    <w:rsid w:val="00003758"/>
    <w:rsid w:val="00003C00"/>
    <w:rsid w:val="0000601B"/>
    <w:rsid w:val="00010FDF"/>
    <w:rsid w:val="00011293"/>
    <w:rsid w:val="00011521"/>
    <w:rsid w:val="00012114"/>
    <w:rsid w:val="00013157"/>
    <w:rsid w:val="0001404B"/>
    <w:rsid w:val="00014506"/>
    <w:rsid w:val="00017EED"/>
    <w:rsid w:val="0002046E"/>
    <w:rsid w:val="00020480"/>
    <w:rsid w:val="00020E02"/>
    <w:rsid w:val="000213CA"/>
    <w:rsid w:val="0002319A"/>
    <w:rsid w:val="00024983"/>
    <w:rsid w:val="000250C3"/>
    <w:rsid w:val="00032185"/>
    <w:rsid w:val="000331E4"/>
    <w:rsid w:val="00033836"/>
    <w:rsid w:val="0003614F"/>
    <w:rsid w:val="00037396"/>
    <w:rsid w:val="00040B92"/>
    <w:rsid w:val="00042EDC"/>
    <w:rsid w:val="0004413A"/>
    <w:rsid w:val="00044376"/>
    <w:rsid w:val="000449B3"/>
    <w:rsid w:val="0004524E"/>
    <w:rsid w:val="00046FED"/>
    <w:rsid w:val="00047432"/>
    <w:rsid w:val="00050D42"/>
    <w:rsid w:val="000513EE"/>
    <w:rsid w:val="00051770"/>
    <w:rsid w:val="000520FF"/>
    <w:rsid w:val="00052511"/>
    <w:rsid w:val="000545B0"/>
    <w:rsid w:val="00061442"/>
    <w:rsid w:val="00062E21"/>
    <w:rsid w:val="0006337A"/>
    <w:rsid w:val="0006560C"/>
    <w:rsid w:val="000667EB"/>
    <w:rsid w:val="00067C2D"/>
    <w:rsid w:val="000724A8"/>
    <w:rsid w:val="00072C6B"/>
    <w:rsid w:val="00076715"/>
    <w:rsid w:val="00077541"/>
    <w:rsid w:val="000834D7"/>
    <w:rsid w:val="00083E40"/>
    <w:rsid w:val="0008436B"/>
    <w:rsid w:val="00084A8E"/>
    <w:rsid w:val="00084DD5"/>
    <w:rsid w:val="00084E18"/>
    <w:rsid w:val="00085C49"/>
    <w:rsid w:val="00086D0E"/>
    <w:rsid w:val="00087876"/>
    <w:rsid w:val="00091132"/>
    <w:rsid w:val="00091382"/>
    <w:rsid w:val="00091E12"/>
    <w:rsid w:val="0009563E"/>
    <w:rsid w:val="0009650C"/>
    <w:rsid w:val="00096851"/>
    <w:rsid w:val="000972FE"/>
    <w:rsid w:val="000A1066"/>
    <w:rsid w:val="000A2BD6"/>
    <w:rsid w:val="000A3159"/>
    <w:rsid w:val="000B0011"/>
    <w:rsid w:val="000B39C7"/>
    <w:rsid w:val="000B46E1"/>
    <w:rsid w:val="000B484C"/>
    <w:rsid w:val="000B4AA8"/>
    <w:rsid w:val="000B65E2"/>
    <w:rsid w:val="000B798B"/>
    <w:rsid w:val="000C1A3E"/>
    <w:rsid w:val="000C22A9"/>
    <w:rsid w:val="000C415F"/>
    <w:rsid w:val="000C56A3"/>
    <w:rsid w:val="000D021E"/>
    <w:rsid w:val="000D028D"/>
    <w:rsid w:val="000D3FE8"/>
    <w:rsid w:val="000D409F"/>
    <w:rsid w:val="000D46A9"/>
    <w:rsid w:val="000D5F92"/>
    <w:rsid w:val="000E0041"/>
    <w:rsid w:val="000E1451"/>
    <w:rsid w:val="000E18BA"/>
    <w:rsid w:val="000E195C"/>
    <w:rsid w:val="000E26D2"/>
    <w:rsid w:val="000E2972"/>
    <w:rsid w:val="000E557B"/>
    <w:rsid w:val="000F06C7"/>
    <w:rsid w:val="000F1F6E"/>
    <w:rsid w:val="000F32B4"/>
    <w:rsid w:val="000F3DA8"/>
    <w:rsid w:val="000F4913"/>
    <w:rsid w:val="000F4BEA"/>
    <w:rsid w:val="000F5CE5"/>
    <w:rsid w:val="00101BAB"/>
    <w:rsid w:val="001024C5"/>
    <w:rsid w:val="00103084"/>
    <w:rsid w:val="00104189"/>
    <w:rsid w:val="00104D76"/>
    <w:rsid w:val="001058A1"/>
    <w:rsid w:val="00106F5B"/>
    <w:rsid w:val="00107469"/>
    <w:rsid w:val="00110237"/>
    <w:rsid w:val="00110FD0"/>
    <w:rsid w:val="00112BD7"/>
    <w:rsid w:val="00113B05"/>
    <w:rsid w:val="0011639D"/>
    <w:rsid w:val="001169FB"/>
    <w:rsid w:val="00116AD1"/>
    <w:rsid w:val="00121719"/>
    <w:rsid w:val="00124BED"/>
    <w:rsid w:val="0012601A"/>
    <w:rsid w:val="001265D4"/>
    <w:rsid w:val="001270A1"/>
    <w:rsid w:val="001273D6"/>
    <w:rsid w:val="00130AC2"/>
    <w:rsid w:val="001323F0"/>
    <w:rsid w:val="00132AE6"/>
    <w:rsid w:val="0013397E"/>
    <w:rsid w:val="00135D40"/>
    <w:rsid w:val="00136DCF"/>
    <w:rsid w:val="0013747E"/>
    <w:rsid w:val="00141432"/>
    <w:rsid w:val="00141591"/>
    <w:rsid w:val="001450CE"/>
    <w:rsid w:val="001463F3"/>
    <w:rsid w:val="001467C1"/>
    <w:rsid w:val="00147F23"/>
    <w:rsid w:val="00147F9A"/>
    <w:rsid w:val="00147FD3"/>
    <w:rsid w:val="00150122"/>
    <w:rsid w:val="00150828"/>
    <w:rsid w:val="0015167A"/>
    <w:rsid w:val="00153144"/>
    <w:rsid w:val="001544D1"/>
    <w:rsid w:val="001548AE"/>
    <w:rsid w:val="001550D8"/>
    <w:rsid w:val="00155F63"/>
    <w:rsid w:val="00155FE4"/>
    <w:rsid w:val="00156EFC"/>
    <w:rsid w:val="00157139"/>
    <w:rsid w:val="00157F88"/>
    <w:rsid w:val="001605D2"/>
    <w:rsid w:val="00160856"/>
    <w:rsid w:val="00161BDA"/>
    <w:rsid w:val="00162225"/>
    <w:rsid w:val="001634B2"/>
    <w:rsid w:val="00164601"/>
    <w:rsid w:val="00165237"/>
    <w:rsid w:val="00165665"/>
    <w:rsid w:val="001666D1"/>
    <w:rsid w:val="001669EE"/>
    <w:rsid w:val="001679ED"/>
    <w:rsid w:val="00167D7B"/>
    <w:rsid w:val="001711CE"/>
    <w:rsid w:val="00171B5A"/>
    <w:rsid w:val="001725AC"/>
    <w:rsid w:val="00173145"/>
    <w:rsid w:val="00173BB3"/>
    <w:rsid w:val="00181BF6"/>
    <w:rsid w:val="00182142"/>
    <w:rsid w:val="00182AF9"/>
    <w:rsid w:val="001859F0"/>
    <w:rsid w:val="00185E2D"/>
    <w:rsid w:val="00186EA8"/>
    <w:rsid w:val="0019168F"/>
    <w:rsid w:val="00191A14"/>
    <w:rsid w:val="001938AE"/>
    <w:rsid w:val="00195155"/>
    <w:rsid w:val="00196BEC"/>
    <w:rsid w:val="0019764F"/>
    <w:rsid w:val="001A0EE4"/>
    <w:rsid w:val="001A0F01"/>
    <w:rsid w:val="001A1586"/>
    <w:rsid w:val="001A2024"/>
    <w:rsid w:val="001A2961"/>
    <w:rsid w:val="001A48A5"/>
    <w:rsid w:val="001A493C"/>
    <w:rsid w:val="001A6EB8"/>
    <w:rsid w:val="001B03E7"/>
    <w:rsid w:val="001B1A0E"/>
    <w:rsid w:val="001B629F"/>
    <w:rsid w:val="001B7176"/>
    <w:rsid w:val="001B7CA0"/>
    <w:rsid w:val="001C1FB5"/>
    <w:rsid w:val="001C2F1A"/>
    <w:rsid w:val="001C4022"/>
    <w:rsid w:val="001C6694"/>
    <w:rsid w:val="001D02DF"/>
    <w:rsid w:val="001D05D2"/>
    <w:rsid w:val="001D0834"/>
    <w:rsid w:val="001D7879"/>
    <w:rsid w:val="001E1E20"/>
    <w:rsid w:val="001E223C"/>
    <w:rsid w:val="001E7E18"/>
    <w:rsid w:val="001F308D"/>
    <w:rsid w:val="001F323D"/>
    <w:rsid w:val="001F3E28"/>
    <w:rsid w:val="001F4E26"/>
    <w:rsid w:val="001F58E9"/>
    <w:rsid w:val="001F5A55"/>
    <w:rsid w:val="001F77CB"/>
    <w:rsid w:val="00201625"/>
    <w:rsid w:val="00201A19"/>
    <w:rsid w:val="0020245C"/>
    <w:rsid w:val="0020388D"/>
    <w:rsid w:val="002057AC"/>
    <w:rsid w:val="00206312"/>
    <w:rsid w:val="00206F61"/>
    <w:rsid w:val="00210F18"/>
    <w:rsid w:val="00212FDC"/>
    <w:rsid w:val="002139D2"/>
    <w:rsid w:val="00213BFE"/>
    <w:rsid w:val="00213CAD"/>
    <w:rsid w:val="0021576D"/>
    <w:rsid w:val="00220B75"/>
    <w:rsid w:val="002214EA"/>
    <w:rsid w:val="002216DA"/>
    <w:rsid w:val="0022203C"/>
    <w:rsid w:val="00223E7F"/>
    <w:rsid w:val="002241B1"/>
    <w:rsid w:val="002276D8"/>
    <w:rsid w:val="00227A1B"/>
    <w:rsid w:val="002349A3"/>
    <w:rsid w:val="00236BDC"/>
    <w:rsid w:val="002370BE"/>
    <w:rsid w:val="0024069E"/>
    <w:rsid w:val="002425EF"/>
    <w:rsid w:val="00242BCB"/>
    <w:rsid w:val="0024552A"/>
    <w:rsid w:val="00246194"/>
    <w:rsid w:val="00246E07"/>
    <w:rsid w:val="00247EFD"/>
    <w:rsid w:val="00250F15"/>
    <w:rsid w:val="00251180"/>
    <w:rsid w:val="00251710"/>
    <w:rsid w:val="00253515"/>
    <w:rsid w:val="00253D6B"/>
    <w:rsid w:val="00254839"/>
    <w:rsid w:val="002567F2"/>
    <w:rsid w:val="00261E6C"/>
    <w:rsid w:val="0026267B"/>
    <w:rsid w:val="002628A3"/>
    <w:rsid w:val="0026440F"/>
    <w:rsid w:val="00264CBE"/>
    <w:rsid w:val="0026561A"/>
    <w:rsid w:val="00265AD2"/>
    <w:rsid w:val="00266DF9"/>
    <w:rsid w:val="00271F63"/>
    <w:rsid w:val="00274B72"/>
    <w:rsid w:val="00275C16"/>
    <w:rsid w:val="00275E4C"/>
    <w:rsid w:val="002762F2"/>
    <w:rsid w:val="0027751F"/>
    <w:rsid w:val="002803C0"/>
    <w:rsid w:val="002815C0"/>
    <w:rsid w:val="00285AFE"/>
    <w:rsid w:val="00285E6C"/>
    <w:rsid w:val="002870B5"/>
    <w:rsid w:val="00287353"/>
    <w:rsid w:val="00292350"/>
    <w:rsid w:val="002965F5"/>
    <w:rsid w:val="00296E22"/>
    <w:rsid w:val="002A3310"/>
    <w:rsid w:val="002A33B2"/>
    <w:rsid w:val="002A3573"/>
    <w:rsid w:val="002B17DA"/>
    <w:rsid w:val="002B32BA"/>
    <w:rsid w:val="002B44D3"/>
    <w:rsid w:val="002C00DD"/>
    <w:rsid w:val="002C0AE5"/>
    <w:rsid w:val="002C1473"/>
    <w:rsid w:val="002C1F0A"/>
    <w:rsid w:val="002C23A8"/>
    <w:rsid w:val="002C24BA"/>
    <w:rsid w:val="002C3480"/>
    <w:rsid w:val="002C3BF7"/>
    <w:rsid w:val="002C40EA"/>
    <w:rsid w:val="002C485E"/>
    <w:rsid w:val="002C51A8"/>
    <w:rsid w:val="002C5D46"/>
    <w:rsid w:val="002C6D86"/>
    <w:rsid w:val="002C7067"/>
    <w:rsid w:val="002C7E29"/>
    <w:rsid w:val="002D1A1C"/>
    <w:rsid w:val="002D2A2D"/>
    <w:rsid w:val="002D3158"/>
    <w:rsid w:val="002D36C5"/>
    <w:rsid w:val="002D5793"/>
    <w:rsid w:val="002D590C"/>
    <w:rsid w:val="002D723F"/>
    <w:rsid w:val="002E01C4"/>
    <w:rsid w:val="002E0A4D"/>
    <w:rsid w:val="002E1045"/>
    <w:rsid w:val="002E1545"/>
    <w:rsid w:val="002E1A52"/>
    <w:rsid w:val="002E1BCE"/>
    <w:rsid w:val="002E4D8C"/>
    <w:rsid w:val="002E51FD"/>
    <w:rsid w:val="002E5D7B"/>
    <w:rsid w:val="002F0878"/>
    <w:rsid w:val="002F10B9"/>
    <w:rsid w:val="002F46F3"/>
    <w:rsid w:val="002F55CE"/>
    <w:rsid w:val="002F7DBF"/>
    <w:rsid w:val="0030065A"/>
    <w:rsid w:val="00303B46"/>
    <w:rsid w:val="00303BAC"/>
    <w:rsid w:val="00303CA7"/>
    <w:rsid w:val="0030427F"/>
    <w:rsid w:val="0030623C"/>
    <w:rsid w:val="003062CA"/>
    <w:rsid w:val="00307183"/>
    <w:rsid w:val="0030772B"/>
    <w:rsid w:val="003106D2"/>
    <w:rsid w:val="00313DFE"/>
    <w:rsid w:val="00314D33"/>
    <w:rsid w:val="003211B0"/>
    <w:rsid w:val="003216F3"/>
    <w:rsid w:val="00322DD2"/>
    <w:rsid w:val="003234F6"/>
    <w:rsid w:val="00323B98"/>
    <w:rsid w:val="00323C16"/>
    <w:rsid w:val="00324705"/>
    <w:rsid w:val="00324824"/>
    <w:rsid w:val="00324D1D"/>
    <w:rsid w:val="00325D3A"/>
    <w:rsid w:val="00326675"/>
    <w:rsid w:val="003271AF"/>
    <w:rsid w:val="00331EBC"/>
    <w:rsid w:val="00333951"/>
    <w:rsid w:val="003339FE"/>
    <w:rsid w:val="0033541C"/>
    <w:rsid w:val="00336514"/>
    <w:rsid w:val="00337391"/>
    <w:rsid w:val="003378ED"/>
    <w:rsid w:val="00341714"/>
    <w:rsid w:val="00341AA1"/>
    <w:rsid w:val="003443A0"/>
    <w:rsid w:val="00344C40"/>
    <w:rsid w:val="00345941"/>
    <w:rsid w:val="0034622C"/>
    <w:rsid w:val="00346BE8"/>
    <w:rsid w:val="00346ED4"/>
    <w:rsid w:val="00347A8E"/>
    <w:rsid w:val="00350308"/>
    <w:rsid w:val="00352011"/>
    <w:rsid w:val="0035270D"/>
    <w:rsid w:val="00353FA8"/>
    <w:rsid w:val="00354064"/>
    <w:rsid w:val="00354261"/>
    <w:rsid w:val="0035485B"/>
    <w:rsid w:val="00355F91"/>
    <w:rsid w:val="003565D2"/>
    <w:rsid w:val="00356ADC"/>
    <w:rsid w:val="00357D88"/>
    <w:rsid w:val="003616A5"/>
    <w:rsid w:val="0036205E"/>
    <w:rsid w:val="00362568"/>
    <w:rsid w:val="003637D9"/>
    <w:rsid w:val="0036415C"/>
    <w:rsid w:val="00365246"/>
    <w:rsid w:val="00365D0F"/>
    <w:rsid w:val="00366194"/>
    <w:rsid w:val="003667EE"/>
    <w:rsid w:val="0036765A"/>
    <w:rsid w:val="00372927"/>
    <w:rsid w:val="00372EDE"/>
    <w:rsid w:val="00375AE3"/>
    <w:rsid w:val="00375B94"/>
    <w:rsid w:val="0037630A"/>
    <w:rsid w:val="00377CC4"/>
    <w:rsid w:val="003801D6"/>
    <w:rsid w:val="00381B88"/>
    <w:rsid w:val="00382871"/>
    <w:rsid w:val="00382A9B"/>
    <w:rsid w:val="0038420F"/>
    <w:rsid w:val="003849E5"/>
    <w:rsid w:val="00384F8A"/>
    <w:rsid w:val="00386CC5"/>
    <w:rsid w:val="00387A39"/>
    <w:rsid w:val="00390866"/>
    <w:rsid w:val="0039229C"/>
    <w:rsid w:val="00392325"/>
    <w:rsid w:val="0039397D"/>
    <w:rsid w:val="003941A4"/>
    <w:rsid w:val="0039472A"/>
    <w:rsid w:val="003956D2"/>
    <w:rsid w:val="00396097"/>
    <w:rsid w:val="003A1C2A"/>
    <w:rsid w:val="003A5332"/>
    <w:rsid w:val="003A5911"/>
    <w:rsid w:val="003A698F"/>
    <w:rsid w:val="003A72C1"/>
    <w:rsid w:val="003A74A5"/>
    <w:rsid w:val="003B33CF"/>
    <w:rsid w:val="003B6249"/>
    <w:rsid w:val="003B62AA"/>
    <w:rsid w:val="003C20D0"/>
    <w:rsid w:val="003C2301"/>
    <w:rsid w:val="003C23EA"/>
    <w:rsid w:val="003C4791"/>
    <w:rsid w:val="003C492C"/>
    <w:rsid w:val="003C5DAD"/>
    <w:rsid w:val="003C7289"/>
    <w:rsid w:val="003C7F7B"/>
    <w:rsid w:val="003D1B5F"/>
    <w:rsid w:val="003D4132"/>
    <w:rsid w:val="003D7004"/>
    <w:rsid w:val="003D72B5"/>
    <w:rsid w:val="003E4B28"/>
    <w:rsid w:val="003E5836"/>
    <w:rsid w:val="003E5ADE"/>
    <w:rsid w:val="003E5EA2"/>
    <w:rsid w:val="003E68D4"/>
    <w:rsid w:val="003E6D3F"/>
    <w:rsid w:val="003F0747"/>
    <w:rsid w:val="003F0AD1"/>
    <w:rsid w:val="003F117F"/>
    <w:rsid w:val="003F1601"/>
    <w:rsid w:val="003F4576"/>
    <w:rsid w:val="003F457F"/>
    <w:rsid w:val="003F57A2"/>
    <w:rsid w:val="003F57C8"/>
    <w:rsid w:val="003F5852"/>
    <w:rsid w:val="003F61AC"/>
    <w:rsid w:val="003F752D"/>
    <w:rsid w:val="0040052B"/>
    <w:rsid w:val="004031DB"/>
    <w:rsid w:val="004039C2"/>
    <w:rsid w:val="00407523"/>
    <w:rsid w:val="00410D05"/>
    <w:rsid w:val="0041105D"/>
    <w:rsid w:val="00411D9A"/>
    <w:rsid w:val="00412D3E"/>
    <w:rsid w:val="00412F43"/>
    <w:rsid w:val="00413B44"/>
    <w:rsid w:val="00414547"/>
    <w:rsid w:val="00414CAD"/>
    <w:rsid w:val="0041554C"/>
    <w:rsid w:val="00421300"/>
    <w:rsid w:val="0042134C"/>
    <w:rsid w:val="00422B0D"/>
    <w:rsid w:val="0043042F"/>
    <w:rsid w:val="004304F0"/>
    <w:rsid w:val="00432F0F"/>
    <w:rsid w:val="0043315E"/>
    <w:rsid w:val="0043332C"/>
    <w:rsid w:val="00433CFD"/>
    <w:rsid w:val="00434D80"/>
    <w:rsid w:val="00435F22"/>
    <w:rsid w:val="00436667"/>
    <w:rsid w:val="00441E81"/>
    <w:rsid w:val="00441F55"/>
    <w:rsid w:val="00444213"/>
    <w:rsid w:val="00452468"/>
    <w:rsid w:val="004557EF"/>
    <w:rsid w:val="00455CE4"/>
    <w:rsid w:val="004602A6"/>
    <w:rsid w:val="004602CB"/>
    <w:rsid w:val="0046144A"/>
    <w:rsid w:val="004626C2"/>
    <w:rsid w:val="004659DD"/>
    <w:rsid w:val="004659F5"/>
    <w:rsid w:val="00466C4D"/>
    <w:rsid w:val="004701FB"/>
    <w:rsid w:val="00473861"/>
    <w:rsid w:val="00480638"/>
    <w:rsid w:val="00482626"/>
    <w:rsid w:val="00483890"/>
    <w:rsid w:val="00483C10"/>
    <w:rsid w:val="00484146"/>
    <w:rsid w:val="00484771"/>
    <w:rsid w:val="00487C85"/>
    <w:rsid w:val="004909EF"/>
    <w:rsid w:val="00490A21"/>
    <w:rsid w:val="00490B0B"/>
    <w:rsid w:val="00491646"/>
    <w:rsid w:val="00491A68"/>
    <w:rsid w:val="00491FD1"/>
    <w:rsid w:val="0049204B"/>
    <w:rsid w:val="00493C3E"/>
    <w:rsid w:val="004966CE"/>
    <w:rsid w:val="004A0507"/>
    <w:rsid w:val="004A1BDC"/>
    <w:rsid w:val="004A2396"/>
    <w:rsid w:val="004A306F"/>
    <w:rsid w:val="004A4324"/>
    <w:rsid w:val="004A4A98"/>
    <w:rsid w:val="004A5675"/>
    <w:rsid w:val="004A5B84"/>
    <w:rsid w:val="004A7544"/>
    <w:rsid w:val="004A7D43"/>
    <w:rsid w:val="004B1F7B"/>
    <w:rsid w:val="004B2F5B"/>
    <w:rsid w:val="004B30CD"/>
    <w:rsid w:val="004B67A8"/>
    <w:rsid w:val="004B708E"/>
    <w:rsid w:val="004C0F09"/>
    <w:rsid w:val="004C1A10"/>
    <w:rsid w:val="004C32F7"/>
    <w:rsid w:val="004C5975"/>
    <w:rsid w:val="004C5A16"/>
    <w:rsid w:val="004C5F74"/>
    <w:rsid w:val="004D2191"/>
    <w:rsid w:val="004D4A74"/>
    <w:rsid w:val="004D4F85"/>
    <w:rsid w:val="004D5A3B"/>
    <w:rsid w:val="004D61BB"/>
    <w:rsid w:val="004D7B7D"/>
    <w:rsid w:val="004D7DB5"/>
    <w:rsid w:val="004E1238"/>
    <w:rsid w:val="004E29D7"/>
    <w:rsid w:val="004E35AD"/>
    <w:rsid w:val="004E35BC"/>
    <w:rsid w:val="004E694F"/>
    <w:rsid w:val="004F028B"/>
    <w:rsid w:val="004F0491"/>
    <w:rsid w:val="004F1D3C"/>
    <w:rsid w:val="004F20A9"/>
    <w:rsid w:val="004F2EAF"/>
    <w:rsid w:val="004F4DE3"/>
    <w:rsid w:val="004F7757"/>
    <w:rsid w:val="0050068A"/>
    <w:rsid w:val="0050182A"/>
    <w:rsid w:val="00503484"/>
    <w:rsid w:val="00505091"/>
    <w:rsid w:val="005107EA"/>
    <w:rsid w:val="00511D67"/>
    <w:rsid w:val="0051269B"/>
    <w:rsid w:val="00512A96"/>
    <w:rsid w:val="00512B86"/>
    <w:rsid w:val="00513D91"/>
    <w:rsid w:val="005159BF"/>
    <w:rsid w:val="00517360"/>
    <w:rsid w:val="00517CC1"/>
    <w:rsid w:val="00520973"/>
    <w:rsid w:val="00522183"/>
    <w:rsid w:val="00526B9E"/>
    <w:rsid w:val="00526BB0"/>
    <w:rsid w:val="0052731E"/>
    <w:rsid w:val="00530395"/>
    <w:rsid w:val="00534036"/>
    <w:rsid w:val="00534148"/>
    <w:rsid w:val="00534A64"/>
    <w:rsid w:val="005367AA"/>
    <w:rsid w:val="005368C9"/>
    <w:rsid w:val="0053730D"/>
    <w:rsid w:val="00537318"/>
    <w:rsid w:val="00544A5C"/>
    <w:rsid w:val="00550D96"/>
    <w:rsid w:val="005512B7"/>
    <w:rsid w:val="00551E01"/>
    <w:rsid w:val="00551F7C"/>
    <w:rsid w:val="0055549B"/>
    <w:rsid w:val="00564796"/>
    <w:rsid w:val="00564A39"/>
    <w:rsid w:val="00564C9D"/>
    <w:rsid w:val="005655E1"/>
    <w:rsid w:val="00566B97"/>
    <w:rsid w:val="005706DE"/>
    <w:rsid w:val="00573344"/>
    <w:rsid w:val="00574B68"/>
    <w:rsid w:val="00576C9A"/>
    <w:rsid w:val="0057773F"/>
    <w:rsid w:val="00577815"/>
    <w:rsid w:val="00582940"/>
    <w:rsid w:val="005829C0"/>
    <w:rsid w:val="00583C24"/>
    <w:rsid w:val="00584375"/>
    <w:rsid w:val="005858BF"/>
    <w:rsid w:val="00586241"/>
    <w:rsid w:val="00586BE2"/>
    <w:rsid w:val="00587E9E"/>
    <w:rsid w:val="00593A39"/>
    <w:rsid w:val="005956E8"/>
    <w:rsid w:val="005A192E"/>
    <w:rsid w:val="005A1E2E"/>
    <w:rsid w:val="005A2424"/>
    <w:rsid w:val="005A48F9"/>
    <w:rsid w:val="005A52D8"/>
    <w:rsid w:val="005A6A2A"/>
    <w:rsid w:val="005A7B67"/>
    <w:rsid w:val="005B0D08"/>
    <w:rsid w:val="005B2D5B"/>
    <w:rsid w:val="005B32D4"/>
    <w:rsid w:val="005B38F1"/>
    <w:rsid w:val="005B408B"/>
    <w:rsid w:val="005B477E"/>
    <w:rsid w:val="005B4BC3"/>
    <w:rsid w:val="005B5DA4"/>
    <w:rsid w:val="005B7C47"/>
    <w:rsid w:val="005C067A"/>
    <w:rsid w:val="005C06B2"/>
    <w:rsid w:val="005C50EE"/>
    <w:rsid w:val="005C685E"/>
    <w:rsid w:val="005C7C79"/>
    <w:rsid w:val="005D231A"/>
    <w:rsid w:val="005D757F"/>
    <w:rsid w:val="005E026A"/>
    <w:rsid w:val="005E1119"/>
    <w:rsid w:val="005E34F1"/>
    <w:rsid w:val="005E3CE1"/>
    <w:rsid w:val="005E428C"/>
    <w:rsid w:val="005E60E9"/>
    <w:rsid w:val="005E6F8B"/>
    <w:rsid w:val="005E7018"/>
    <w:rsid w:val="005E7152"/>
    <w:rsid w:val="005E7599"/>
    <w:rsid w:val="005E7E85"/>
    <w:rsid w:val="005F2C9E"/>
    <w:rsid w:val="005F57ED"/>
    <w:rsid w:val="006006DB"/>
    <w:rsid w:val="00601E9A"/>
    <w:rsid w:val="00602C23"/>
    <w:rsid w:val="00603EEB"/>
    <w:rsid w:val="006043CC"/>
    <w:rsid w:val="0060650F"/>
    <w:rsid w:val="00610D36"/>
    <w:rsid w:val="00610F28"/>
    <w:rsid w:val="0061199D"/>
    <w:rsid w:val="00611FFD"/>
    <w:rsid w:val="0061205E"/>
    <w:rsid w:val="00612F16"/>
    <w:rsid w:val="006166C4"/>
    <w:rsid w:val="0062062E"/>
    <w:rsid w:val="00620B44"/>
    <w:rsid w:val="006238C1"/>
    <w:rsid w:val="00624442"/>
    <w:rsid w:val="00625844"/>
    <w:rsid w:val="00626F3C"/>
    <w:rsid w:val="006278F8"/>
    <w:rsid w:val="00627D38"/>
    <w:rsid w:val="006315CC"/>
    <w:rsid w:val="006317E4"/>
    <w:rsid w:val="006356DE"/>
    <w:rsid w:val="006360A1"/>
    <w:rsid w:val="006364E4"/>
    <w:rsid w:val="00636CA4"/>
    <w:rsid w:val="0063734D"/>
    <w:rsid w:val="006379B0"/>
    <w:rsid w:val="0064363D"/>
    <w:rsid w:val="00643798"/>
    <w:rsid w:val="00644F0E"/>
    <w:rsid w:val="0064573F"/>
    <w:rsid w:val="006477A8"/>
    <w:rsid w:val="0065011F"/>
    <w:rsid w:val="00650B8D"/>
    <w:rsid w:val="00652427"/>
    <w:rsid w:val="00652E51"/>
    <w:rsid w:val="00654376"/>
    <w:rsid w:val="00654FD9"/>
    <w:rsid w:val="00655A9C"/>
    <w:rsid w:val="00655B28"/>
    <w:rsid w:val="006568DA"/>
    <w:rsid w:val="00661FCE"/>
    <w:rsid w:val="00664490"/>
    <w:rsid w:val="00664F18"/>
    <w:rsid w:val="00666183"/>
    <w:rsid w:val="00667583"/>
    <w:rsid w:val="0067376C"/>
    <w:rsid w:val="006750E0"/>
    <w:rsid w:val="006769D1"/>
    <w:rsid w:val="00677854"/>
    <w:rsid w:val="006808C3"/>
    <w:rsid w:val="0068224E"/>
    <w:rsid w:val="00682B53"/>
    <w:rsid w:val="00682C65"/>
    <w:rsid w:val="00683A8D"/>
    <w:rsid w:val="00686BD8"/>
    <w:rsid w:val="00687A6F"/>
    <w:rsid w:val="00687CC7"/>
    <w:rsid w:val="006924E0"/>
    <w:rsid w:val="00693002"/>
    <w:rsid w:val="0069698B"/>
    <w:rsid w:val="00697C7C"/>
    <w:rsid w:val="006A0073"/>
    <w:rsid w:val="006A06C7"/>
    <w:rsid w:val="006A3165"/>
    <w:rsid w:val="006A3E8D"/>
    <w:rsid w:val="006A4C0C"/>
    <w:rsid w:val="006A6388"/>
    <w:rsid w:val="006A6D9C"/>
    <w:rsid w:val="006B1B6D"/>
    <w:rsid w:val="006B2AAC"/>
    <w:rsid w:val="006B5EB3"/>
    <w:rsid w:val="006C3333"/>
    <w:rsid w:val="006C3506"/>
    <w:rsid w:val="006C68D0"/>
    <w:rsid w:val="006D0028"/>
    <w:rsid w:val="006D1C21"/>
    <w:rsid w:val="006D1DD3"/>
    <w:rsid w:val="006D2272"/>
    <w:rsid w:val="006D2379"/>
    <w:rsid w:val="006D2B23"/>
    <w:rsid w:val="006D3385"/>
    <w:rsid w:val="006D5E59"/>
    <w:rsid w:val="006E173D"/>
    <w:rsid w:val="006E249F"/>
    <w:rsid w:val="006E424F"/>
    <w:rsid w:val="006E4ACC"/>
    <w:rsid w:val="006F03BB"/>
    <w:rsid w:val="006F09CB"/>
    <w:rsid w:val="006F09F1"/>
    <w:rsid w:val="006F09F5"/>
    <w:rsid w:val="006F16AB"/>
    <w:rsid w:val="006F1ECE"/>
    <w:rsid w:val="006F3062"/>
    <w:rsid w:val="006F67FF"/>
    <w:rsid w:val="006F7E8B"/>
    <w:rsid w:val="0070207B"/>
    <w:rsid w:val="00702F6A"/>
    <w:rsid w:val="00704A69"/>
    <w:rsid w:val="00705BE9"/>
    <w:rsid w:val="00705D9D"/>
    <w:rsid w:val="00706973"/>
    <w:rsid w:val="00707C68"/>
    <w:rsid w:val="00710070"/>
    <w:rsid w:val="00710A5B"/>
    <w:rsid w:val="00716146"/>
    <w:rsid w:val="00716A3A"/>
    <w:rsid w:val="00717C21"/>
    <w:rsid w:val="00721A56"/>
    <w:rsid w:val="00722F29"/>
    <w:rsid w:val="00723997"/>
    <w:rsid w:val="007253D1"/>
    <w:rsid w:val="007277F4"/>
    <w:rsid w:val="00727DEB"/>
    <w:rsid w:val="00730197"/>
    <w:rsid w:val="00731C0E"/>
    <w:rsid w:val="00732AAE"/>
    <w:rsid w:val="00733AA4"/>
    <w:rsid w:val="00734018"/>
    <w:rsid w:val="007342F8"/>
    <w:rsid w:val="00735CB0"/>
    <w:rsid w:val="00736F35"/>
    <w:rsid w:val="0073701A"/>
    <w:rsid w:val="00740C6B"/>
    <w:rsid w:val="00742C36"/>
    <w:rsid w:val="00745B64"/>
    <w:rsid w:val="0074619E"/>
    <w:rsid w:val="0074697D"/>
    <w:rsid w:val="0074723B"/>
    <w:rsid w:val="00747DF6"/>
    <w:rsid w:val="0075140E"/>
    <w:rsid w:val="00752D6E"/>
    <w:rsid w:val="007541F5"/>
    <w:rsid w:val="0075517C"/>
    <w:rsid w:val="00756969"/>
    <w:rsid w:val="007572F2"/>
    <w:rsid w:val="00760BD8"/>
    <w:rsid w:val="00761A74"/>
    <w:rsid w:val="00761A8A"/>
    <w:rsid w:val="007635D7"/>
    <w:rsid w:val="007637D1"/>
    <w:rsid w:val="00763D63"/>
    <w:rsid w:val="007647BF"/>
    <w:rsid w:val="00764F97"/>
    <w:rsid w:val="0076560A"/>
    <w:rsid w:val="00765A99"/>
    <w:rsid w:val="00766201"/>
    <w:rsid w:val="00770D63"/>
    <w:rsid w:val="00770DE1"/>
    <w:rsid w:val="00773F5E"/>
    <w:rsid w:val="00774244"/>
    <w:rsid w:val="00776A9D"/>
    <w:rsid w:val="00781DE9"/>
    <w:rsid w:val="00782EF7"/>
    <w:rsid w:val="00787135"/>
    <w:rsid w:val="00787DF4"/>
    <w:rsid w:val="00790095"/>
    <w:rsid w:val="007931DC"/>
    <w:rsid w:val="007935C2"/>
    <w:rsid w:val="00793BCD"/>
    <w:rsid w:val="00793E49"/>
    <w:rsid w:val="007940AB"/>
    <w:rsid w:val="007A0539"/>
    <w:rsid w:val="007A210F"/>
    <w:rsid w:val="007A50AF"/>
    <w:rsid w:val="007A5248"/>
    <w:rsid w:val="007A61FD"/>
    <w:rsid w:val="007A7B73"/>
    <w:rsid w:val="007B043F"/>
    <w:rsid w:val="007B11F9"/>
    <w:rsid w:val="007B279F"/>
    <w:rsid w:val="007B3438"/>
    <w:rsid w:val="007B3690"/>
    <w:rsid w:val="007B36C8"/>
    <w:rsid w:val="007B50F6"/>
    <w:rsid w:val="007B53B9"/>
    <w:rsid w:val="007B5D69"/>
    <w:rsid w:val="007B6428"/>
    <w:rsid w:val="007C00FE"/>
    <w:rsid w:val="007C0178"/>
    <w:rsid w:val="007C0524"/>
    <w:rsid w:val="007C2FDE"/>
    <w:rsid w:val="007C3454"/>
    <w:rsid w:val="007C49AC"/>
    <w:rsid w:val="007C4C3E"/>
    <w:rsid w:val="007C4E53"/>
    <w:rsid w:val="007D1273"/>
    <w:rsid w:val="007D2EBB"/>
    <w:rsid w:val="007D43BA"/>
    <w:rsid w:val="007D4CE7"/>
    <w:rsid w:val="007D5754"/>
    <w:rsid w:val="007D5DC6"/>
    <w:rsid w:val="007D6102"/>
    <w:rsid w:val="007D70C2"/>
    <w:rsid w:val="007E0D16"/>
    <w:rsid w:val="007E4C57"/>
    <w:rsid w:val="007E712E"/>
    <w:rsid w:val="007F073C"/>
    <w:rsid w:val="007F181F"/>
    <w:rsid w:val="007F3736"/>
    <w:rsid w:val="007F4D85"/>
    <w:rsid w:val="007F6D64"/>
    <w:rsid w:val="007F7542"/>
    <w:rsid w:val="00801F19"/>
    <w:rsid w:val="00802784"/>
    <w:rsid w:val="00802FE8"/>
    <w:rsid w:val="00803F79"/>
    <w:rsid w:val="008040FD"/>
    <w:rsid w:val="00804341"/>
    <w:rsid w:val="00805D23"/>
    <w:rsid w:val="00806A5E"/>
    <w:rsid w:val="00810611"/>
    <w:rsid w:val="008139AF"/>
    <w:rsid w:val="00813AC1"/>
    <w:rsid w:val="00814F5F"/>
    <w:rsid w:val="00815DAE"/>
    <w:rsid w:val="00816385"/>
    <w:rsid w:val="00820265"/>
    <w:rsid w:val="00820DDA"/>
    <w:rsid w:val="00821035"/>
    <w:rsid w:val="008212E8"/>
    <w:rsid w:val="0082179B"/>
    <w:rsid w:val="00821D84"/>
    <w:rsid w:val="008233BF"/>
    <w:rsid w:val="00826753"/>
    <w:rsid w:val="00826C76"/>
    <w:rsid w:val="00831A2C"/>
    <w:rsid w:val="0083246F"/>
    <w:rsid w:val="00832C56"/>
    <w:rsid w:val="00833637"/>
    <w:rsid w:val="008336EB"/>
    <w:rsid w:val="0083474E"/>
    <w:rsid w:val="00836F31"/>
    <w:rsid w:val="008376B4"/>
    <w:rsid w:val="00840C37"/>
    <w:rsid w:val="00840EAF"/>
    <w:rsid w:val="00840F23"/>
    <w:rsid w:val="00843185"/>
    <w:rsid w:val="008440CD"/>
    <w:rsid w:val="00844CDD"/>
    <w:rsid w:val="00845492"/>
    <w:rsid w:val="00846662"/>
    <w:rsid w:val="008476B5"/>
    <w:rsid w:val="0085037E"/>
    <w:rsid w:val="00850810"/>
    <w:rsid w:val="008535A3"/>
    <w:rsid w:val="00853B3D"/>
    <w:rsid w:val="00854CD1"/>
    <w:rsid w:val="00855B29"/>
    <w:rsid w:val="00857424"/>
    <w:rsid w:val="008576DE"/>
    <w:rsid w:val="00862E4A"/>
    <w:rsid w:val="00864436"/>
    <w:rsid w:val="008649C0"/>
    <w:rsid w:val="00864F68"/>
    <w:rsid w:val="0086502F"/>
    <w:rsid w:val="00865902"/>
    <w:rsid w:val="0086640B"/>
    <w:rsid w:val="00866EE3"/>
    <w:rsid w:val="00867522"/>
    <w:rsid w:val="00871643"/>
    <w:rsid w:val="00873637"/>
    <w:rsid w:val="0087454D"/>
    <w:rsid w:val="0087481A"/>
    <w:rsid w:val="00875398"/>
    <w:rsid w:val="00875FB9"/>
    <w:rsid w:val="00880C9D"/>
    <w:rsid w:val="00881AAA"/>
    <w:rsid w:val="00882048"/>
    <w:rsid w:val="008828F4"/>
    <w:rsid w:val="00883C5D"/>
    <w:rsid w:val="008840BB"/>
    <w:rsid w:val="0088510F"/>
    <w:rsid w:val="00885519"/>
    <w:rsid w:val="00885CE8"/>
    <w:rsid w:val="00885E08"/>
    <w:rsid w:val="00886253"/>
    <w:rsid w:val="00886FE9"/>
    <w:rsid w:val="00892732"/>
    <w:rsid w:val="008927AE"/>
    <w:rsid w:val="00894733"/>
    <w:rsid w:val="00894B7A"/>
    <w:rsid w:val="00896326"/>
    <w:rsid w:val="00896D97"/>
    <w:rsid w:val="008A1376"/>
    <w:rsid w:val="008A19B2"/>
    <w:rsid w:val="008A280F"/>
    <w:rsid w:val="008A2D06"/>
    <w:rsid w:val="008A3ACB"/>
    <w:rsid w:val="008A4B2C"/>
    <w:rsid w:val="008A5AE6"/>
    <w:rsid w:val="008A60C0"/>
    <w:rsid w:val="008B00EC"/>
    <w:rsid w:val="008B1B51"/>
    <w:rsid w:val="008B21B3"/>
    <w:rsid w:val="008B4185"/>
    <w:rsid w:val="008B4723"/>
    <w:rsid w:val="008B4C9F"/>
    <w:rsid w:val="008B7129"/>
    <w:rsid w:val="008B79D5"/>
    <w:rsid w:val="008C0CAD"/>
    <w:rsid w:val="008C2AB2"/>
    <w:rsid w:val="008C4867"/>
    <w:rsid w:val="008C6A97"/>
    <w:rsid w:val="008D0AA8"/>
    <w:rsid w:val="008D2ACE"/>
    <w:rsid w:val="008D38D3"/>
    <w:rsid w:val="008D48BE"/>
    <w:rsid w:val="008D6539"/>
    <w:rsid w:val="008D733A"/>
    <w:rsid w:val="008D7B8F"/>
    <w:rsid w:val="008E0C40"/>
    <w:rsid w:val="008E182E"/>
    <w:rsid w:val="008E1FDC"/>
    <w:rsid w:val="008E438D"/>
    <w:rsid w:val="008E5591"/>
    <w:rsid w:val="008F020E"/>
    <w:rsid w:val="008F0A4E"/>
    <w:rsid w:val="008F305D"/>
    <w:rsid w:val="008F3614"/>
    <w:rsid w:val="008F5DDD"/>
    <w:rsid w:val="008F603C"/>
    <w:rsid w:val="008F625C"/>
    <w:rsid w:val="008F772B"/>
    <w:rsid w:val="009016A1"/>
    <w:rsid w:val="00903347"/>
    <w:rsid w:val="00903706"/>
    <w:rsid w:val="00905502"/>
    <w:rsid w:val="00907776"/>
    <w:rsid w:val="00912834"/>
    <w:rsid w:val="00914393"/>
    <w:rsid w:val="009153FE"/>
    <w:rsid w:val="00917C5E"/>
    <w:rsid w:val="00924665"/>
    <w:rsid w:val="00927171"/>
    <w:rsid w:val="00927B96"/>
    <w:rsid w:val="00931605"/>
    <w:rsid w:val="00932637"/>
    <w:rsid w:val="009344E9"/>
    <w:rsid w:val="00936DDD"/>
    <w:rsid w:val="00936F87"/>
    <w:rsid w:val="00940CE1"/>
    <w:rsid w:val="009450AB"/>
    <w:rsid w:val="00946583"/>
    <w:rsid w:val="00950333"/>
    <w:rsid w:val="0095165A"/>
    <w:rsid w:val="00957A91"/>
    <w:rsid w:val="00957EB0"/>
    <w:rsid w:val="00960B9F"/>
    <w:rsid w:val="00962649"/>
    <w:rsid w:val="00966842"/>
    <w:rsid w:val="009700E3"/>
    <w:rsid w:val="009749F4"/>
    <w:rsid w:val="009772EA"/>
    <w:rsid w:val="0097766C"/>
    <w:rsid w:val="009808F9"/>
    <w:rsid w:val="00981743"/>
    <w:rsid w:val="009860C6"/>
    <w:rsid w:val="009862FF"/>
    <w:rsid w:val="00987634"/>
    <w:rsid w:val="00990652"/>
    <w:rsid w:val="009918A6"/>
    <w:rsid w:val="0099254C"/>
    <w:rsid w:val="00995004"/>
    <w:rsid w:val="009954F2"/>
    <w:rsid w:val="0099581A"/>
    <w:rsid w:val="009963A2"/>
    <w:rsid w:val="00997D0B"/>
    <w:rsid w:val="009A0ED3"/>
    <w:rsid w:val="009A2123"/>
    <w:rsid w:val="009A227D"/>
    <w:rsid w:val="009A29AC"/>
    <w:rsid w:val="009A2F6C"/>
    <w:rsid w:val="009A7901"/>
    <w:rsid w:val="009B2101"/>
    <w:rsid w:val="009B4D75"/>
    <w:rsid w:val="009B501B"/>
    <w:rsid w:val="009B5C6F"/>
    <w:rsid w:val="009B681C"/>
    <w:rsid w:val="009B71FF"/>
    <w:rsid w:val="009C1377"/>
    <w:rsid w:val="009C2553"/>
    <w:rsid w:val="009C3942"/>
    <w:rsid w:val="009C644F"/>
    <w:rsid w:val="009C64CB"/>
    <w:rsid w:val="009C6ED0"/>
    <w:rsid w:val="009C7ED1"/>
    <w:rsid w:val="009D049D"/>
    <w:rsid w:val="009D052A"/>
    <w:rsid w:val="009D161D"/>
    <w:rsid w:val="009D1D68"/>
    <w:rsid w:val="009D3685"/>
    <w:rsid w:val="009D491F"/>
    <w:rsid w:val="009D68B8"/>
    <w:rsid w:val="009D70F8"/>
    <w:rsid w:val="009D7974"/>
    <w:rsid w:val="009E1767"/>
    <w:rsid w:val="009E1951"/>
    <w:rsid w:val="009E32C3"/>
    <w:rsid w:val="009E501E"/>
    <w:rsid w:val="009E6A2D"/>
    <w:rsid w:val="009E6BD2"/>
    <w:rsid w:val="009E70AD"/>
    <w:rsid w:val="009E734F"/>
    <w:rsid w:val="009E76A9"/>
    <w:rsid w:val="009E7897"/>
    <w:rsid w:val="009F3486"/>
    <w:rsid w:val="009F418B"/>
    <w:rsid w:val="009F509D"/>
    <w:rsid w:val="009F5A2C"/>
    <w:rsid w:val="009F7194"/>
    <w:rsid w:val="009F7A8F"/>
    <w:rsid w:val="00A01281"/>
    <w:rsid w:val="00A0131D"/>
    <w:rsid w:val="00A0304D"/>
    <w:rsid w:val="00A0311A"/>
    <w:rsid w:val="00A04E70"/>
    <w:rsid w:val="00A06331"/>
    <w:rsid w:val="00A06F86"/>
    <w:rsid w:val="00A07CD9"/>
    <w:rsid w:val="00A115E1"/>
    <w:rsid w:val="00A123B4"/>
    <w:rsid w:val="00A1269A"/>
    <w:rsid w:val="00A135DF"/>
    <w:rsid w:val="00A13A04"/>
    <w:rsid w:val="00A145E6"/>
    <w:rsid w:val="00A16FAB"/>
    <w:rsid w:val="00A17F50"/>
    <w:rsid w:val="00A20564"/>
    <w:rsid w:val="00A21D40"/>
    <w:rsid w:val="00A21E48"/>
    <w:rsid w:val="00A23150"/>
    <w:rsid w:val="00A233BA"/>
    <w:rsid w:val="00A30D7E"/>
    <w:rsid w:val="00A326FD"/>
    <w:rsid w:val="00A32B2B"/>
    <w:rsid w:val="00A33959"/>
    <w:rsid w:val="00A33BD4"/>
    <w:rsid w:val="00A35663"/>
    <w:rsid w:val="00A362FA"/>
    <w:rsid w:val="00A4036A"/>
    <w:rsid w:val="00A422B8"/>
    <w:rsid w:val="00A425FE"/>
    <w:rsid w:val="00A4262C"/>
    <w:rsid w:val="00A427C0"/>
    <w:rsid w:val="00A432AB"/>
    <w:rsid w:val="00A43B6A"/>
    <w:rsid w:val="00A43CC7"/>
    <w:rsid w:val="00A46657"/>
    <w:rsid w:val="00A4747A"/>
    <w:rsid w:val="00A50350"/>
    <w:rsid w:val="00A53B17"/>
    <w:rsid w:val="00A53DBB"/>
    <w:rsid w:val="00A56993"/>
    <w:rsid w:val="00A570FA"/>
    <w:rsid w:val="00A5767F"/>
    <w:rsid w:val="00A6141C"/>
    <w:rsid w:val="00A62DBB"/>
    <w:rsid w:val="00A63D82"/>
    <w:rsid w:val="00A64F9D"/>
    <w:rsid w:val="00A659B0"/>
    <w:rsid w:val="00A65A1F"/>
    <w:rsid w:val="00A734A3"/>
    <w:rsid w:val="00A7460B"/>
    <w:rsid w:val="00A75B7E"/>
    <w:rsid w:val="00A75E75"/>
    <w:rsid w:val="00A76354"/>
    <w:rsid w:val="00A76AE5"/>
    <w:rsid w:val="00A77B90"/>
    <w:rsid w:val="00A814A2"/>
    <w:rsid w:val="00A81AB0"/>
    <w:rsid w:val="00A8349D"/>
    <w:rsid w:val="00A83503"/>
    <w:rsid w:val="00A839DA"/>
    <w:rsid w:val="00A85E44"/>
    <w:rsid w:val="00A86925"/>
    <w:rsid w:val="00A90950"/>
    <w:rsid w:val="00A915FF"/>
    <w:rsid w:val="00A91CF2"/>
    <w:rsid w:val="00A960F4"/>
    <w:rsid w:val="00A9679E"/>
    <w:rsid w:val="00A9759C"/>
    <w:rsid w:val="00AA0989"/>
    <w:rsid w:val="00AA3C9C"/>
    <w:rsid w:val="00AA4701"/>
    <w:rsid w:val="00AA4D0F"/>
    <w:rsid w:val="00AA6876"/>
    <w:rsid w:val="00AA6AD6"/>
    <w:rsid w:val="00AA6F44"/>
    <w:rsid w:val="00AB1A74"/>
    <w:rsid w:val="00AB29B0"/>
    <w:rsid w:val="00AB55A9"/>
    <w:rsid w:val="00AB589D"/>
    <w:rsid w:val="00AB6EAA"/>
    <w:rsid w:val="00AC1DB4"/>
    <w:rsid w:val="00AC2593"/>
    <w:rsid w:val="00AC2DA8"/>
    <w:rsid w:val="00AC3C3A"/>
    <w:rsid w:val="00AC5425"/>
    <w:rsid w:val="00AC6236"/>
    <w:rsid w:val="00AC7645"/>
    <w:rsid w:val="00AD0655"/>
    <w:rsid w:val="00AD423D"/>
    <w:rsid w:val="00AD49C7"/>
    <w:rsid w:val="00AD5BDF"/>
    <w:rsid w:val="00AE0619"/>
    <w:rsid w:val="00AE3298"/>
    <w:rsid w:val="00AE3561"/>
    <w:rsid w:val="00AE46C0"/>
    <w:rsid w:val="00AE57AA"/>
    <w:rsid w:val="00AE5FF9"/>
    <w:rsid w:val="00AE6247"/>
    <w:rsid w:val="00AE62BF"/>
    <w:rsid w:val="00AE7456"/>
    <w:rsid w:val="00AF1B23"/>
    <w:rsid w:val="00AF2672"/>
    <w:rsid w:val="00AF2803"/>
    <w:rsid w:val="00AF56AA"/>
    <w:rsid w:val="00AF5E26"/>
    <w:rsid w:val="00AF6EDD"/>
    <w:rsid w:val="00AF78ED"/>
    <w:rsid w:val="00AF79CB"/>
    <w:rsid w:val="00B01045"/>
    <w:rsid w:val="00B01448"/>
    <w:rsid w:val="00B02E58"/>
    <w:rsid w:val="00B03D33"/>
    <w:rsid w:val="00B06517"/>
    <w:rsid w:val="00B103CF"/>
    <w:rsid w:val="00B12A55"/>
    <w:rsid w:val="00B12AB3"/>
    <w:rsid w:val="00B138BC"/>
    <w:rsid w:val="00B160CF"/>
    <w:rsid w:val="00B222D0"/>
    <w:rsid w:val="00B2290F"/>
    <w:rsid w:val="00B2299C"/>
    <w:rsid w:val="00B240D4"/>
    <w:rsid w:val="00B24D71"/>
    <w:rsid w:val="00B25056"/>
    <w:rsid w:val="00B26F3A"/>
    <w:rsid w:val="00B306AD"/>
    <w:rsid w:val="00B31EAF"/>
    <w:rsid w:val="00B32A7C"/>
    <w:rsid w:val="00B3400B"/>
    <w:rsid w:val="00B35021"/>
    <w:rsid w:val="00B35663"/>
    <w:rsid w:val="00B37FE3"/>
    <w:rsid w:val="00B40F5A"/>
    <w:rsid w:val="00B41D2D"/>
    <w:rsid w:val="00B44FA2"/>
    <w:rsid w:val="00B46C40"/>
    <w:rsid w:val="00B510A7"/>
    <w:rsid w:val="00B51A72"/>
    <w:rsid w:val="00B51AF7"/>
    <w:rsid w:val="00B548C6"/>
    <w:rsid w:val="00B54EE7"/>
    <w:rsid w:val="00B55753"/>
    <w:rsid w:val="00B63580"/>
    <w:rsid w:val="00B66EAB"/>
    <w:rsid w:val="00B66F6E"/>
    <w:rsid w:val="00B67386"/>
    <w:rsid w:val="00B70107"/>
    <w:rsid w:val="00B70182"/>
    <w:rsid w:val="00B71BB1"/>
    <w:rsid w:val="00B73AAF"/>
    <w:rsid w:val="00B75E9A"/>
    <w:rsid w:val="00B77BBE"/>
    <w:rsid w:val="00B80696"/>
    <w:rsid w:val="00B8167D"/>
    <w:rsid w:val="00B817D4"/>
    <w:rsid w:val="00B82917"/>
    <w:rsid w:val="00B85744"/>
    <w:rsid w:val="00B87DCB"/>
    <w:rsid w:val="00B87DCF"/>
    <w:rsid w:val="00B92810"/>
    <w:rsid w:val="00B93781"/>
    <w:rsid w:val="00B94A58"/>
    <w:rsid w:val="00B94E93"/>
    <w:rsid w:val="00BA1770"/>
    <w:rsid w:val="00BA1E73"/>
    <w:rsid w:val="00BA2723"/>
    <w:rsid w:val="00BA339A"/>
    <w:rsid w:val="00BA587E"/>
    <w:rsid w:val="00BA7FF8"/>
    <w:rsid w:val="00BB001B"/>
    <w:rsid w:val="00BB0588"/>
    <w:rsid w:val="00BB1F04"/>
    <w:rsid w:val="00BB2811"/>
    <w:rsid w:val="00BB2AEF"/>
    <w:rsid w:val="00BB309D"/>
    <w:rsid w:val="00BB33E6"/>
    <w:rsid w:val="00BB3AD5"/>
    <w:rsid w:val="00BB45BE"/>
    <w:rsid w:val="00BB4F97"/>
    <w:rsid w:val="00BB52AF"/>
    <w:rsid w:val="00BB7206"/>
    <w:rsid w:val="00BC1698"/>
    <w:rsid w:val="00BC1B3A"/>
    <w:rsid w:val="00BC2012"/>
    <w:rsid w:val="00BC3BCA"/>
    <w:rsid w:val="00BC5682"/>
    <w:rsid w:val="00BC6BB1"/>
    <w:rsid w:val="00BC6BDC"/>
    <w:rsid w:val="00BC7514"/>
    <w:rsid w:val="00BC7705"/>
    <w:rsid w:val="00BD1B94"/>
    <w:rsid w:val="00BD2E3B"/>
    <w:rsid w:val="00BD3555"/>
    <w:rsid w:val="00BD3673"/>
    <w:rsid w:val="00BD5775"/>
    <w:rsid w:val="00BD70FA"/>
    <w:rsid w:val="00BD72C6"/>
    <w:rsid w:val="00BE0FA8"/>
    <w:rsid w:val="00BE19C2"/>
    <w:rsid w:val="00BE21D5"/>
    <w:rsid w:val="00BE2E88"/>
    <w:rsid w:val="00BE60EF"/>
    <w:rsid w:val="00BE6E6E"/>
    <w:rsid w:val="00BE6E84"/>
    <w:rsid w:val="00BF03B7"/>
    <w:rsid w:val="00BF44EA"/>
    <w:rsid w:val="00BF58E7"/>
    <w:rsid w:val="00BF6A2B"/>
    <w:rsid w:val="00C006AE"/>
    <w:rsid w:val="00C0087E"/>
    <w:rsid w:val="00C01CFE"/>
    <w:rsid w:val="00C029BB"/>
    <w:rsid w:val="00C03F89"/>
    <w:rsid w:val="00C04C6D"/>
    <w:rsid w:val="00C06EDD"/>
    <w:rsid w:val="00C076D1"/>
    <w:rsid w:val="00C101EE"/>
    <w:rsid w:val="00C11B73"/>
    <w:rsid w:val="00C13F9D"/>
    <w:rsid w:val="00C15462"/>
    <w:rsid w:val="00C15953"/>
    <w:rsid w:val="00C1616B"/>
    <w:rsid w:val="00C16F01"/>
    <w:rsid w:val="00C20721"/>
    <w:rsid w:val="00C22906"/>
    <w:rsid w:val="00C23673"/>
    <w:rsid w:val="00C2401D"/>
    <w:rsid w:val="00C24048"/>
    <w:rsid w:val="00C27950"/>
    <w:rsid w:val="00C31C60"/>
    <w:rsid w:val="00C334FC"/>
    <w:rsid w:val="00C34114"/>
    <w:rsid w:val="00C377D8"/>
    <w:rsid w:val="00C377E1"/>
    <w:rsid w:val="00C412D9"/>
    <w:rsid w:val="00C45DCD"/>
    <w:rsid w:val="00C50AC9"/>
    <w:rsid w:val="00C5381B"/>
    <w:rsid w:val="00C540AF"/>
    <w:rsid w:val="00C56E01"/>
    <w:rsid w:val="00C5764A"/>
    <w:rsid w:val="00C61E77"/>
    <w:rsid w:val="00C6313C"/>
    <w:rsid w:val="00C6591E"/>
    <w:rsid w:val="00C65BA4"/>
    <w:rsid w:val="00C70A66"/>
    <w:rsid w:val="00C71AF8"/>
    <w:rsid w:val="00C7280D"/>
    <w:rsid w:val="00C74602"/>
    <w:rsid w:val="00C75713"/>
    <w:rsid w:val="00C76AD1"/>
    <w:rsid w:val="00C76B3F"/>
    <w:rsid w:val="00C76DF3"/>
    <w:rsid w:val="00C7747C"/>
    <w:rsid w:val="00C82537"/>
    <w:rsid w:val="00C83D94"/>
    <w:rsid w:val="00C86A37"/>
    <w:rsid w:val="00C86E6C"/>
    <w:rsid w:val="00C921AE"/>
    <w:rsid w:val="00C948AB"/>
    <w:rsid w:val="00C95B1B"/>
    <w:rsid w:val="00C960B4"/>
    <w:rsid w:val="00C973A9"/>
    <w:rsid w:val="00C9768F"/>
    <w:rsid w:val="00CA1C62"/>
    <w:rsid w:val="00CA4084"/>
    <w:rsid w:val="00CA6054"/>
    <w:rsid w:val="00CA7716"/>
    <w:rsid w:val="00CB5F6C"/>
    <w:rsid w:val="00CB606E"/>
    <w:rsid w:val="00CB722A"/>
    <w:rsid w:val="00CC020C"/>
    <w:rsid w:val="00CC0820"/>
    <w:rsid w:val="00CC0B36"/>
    <w:rsid w:val="00CC10D9"/>
    <w:rsid w:val="00CC165D"/>
    <w:rsid w:val="00CC222E"/>
    <w:rsid w:val="00CC26D4"/>
    <w:rsid w:val="00CC2DE3"/>
    <w:rsid w:val="00CC54FE"/>
    <w:rsid w:val="00CC6844"/>
    <w:rsid w:val="00CC7DC0"/>
    <w:rsid w:val="00CD1696"/>
    <w:rsid w:val="00CD2184"/>
    <w:rsid w:val="00CD2583"/>
    <w:rsid w:val="00CD5BA8"/>
    <w:rsid w:val="00CD6D85"/>
    <w:rsid w:val="00CE2255"/>
    <w:rsid w:val="00CE2972"/>
    <w:rsid w:val="00CE397F"/>
    <w:rsid w:val="00CE4998"/>
    <w:rsid w:val="00CE6360"/>
    <w:rsid w:val="00CE7586"/>
    <w:rsid w:val="00CE7F4D"/>
    <w:rsid w:val="00CF011C"/>
    <w:rsid w:val="00CF04EF"/>
    <w:rsid w:val="00CF0E54"/>
    <w:rsid w:val="00CF1512"/>
    <w:rsid w:val="00CF2478"/>
    <w:rsid w:val="00CF33ED"/>
    <w:rsid w:val="00CF3548"/>
    <w:rsid w:val="00CF35AA"/>
    <w:rsid w:val="00CF5959"/>
    <w:rsid w:val="00D06445"/>
    <w:rsid w:val="00D06A65"/>
    <w:rsid w:val="00D0739F"/>
    <w:rsid w:val="00D1448E"/>
    <w:rsid w:val="00D14EA4"/>
    <w:rsid w:val="00D1530A"/>
    <w:rsid w:val="00D1666E"/>
    <w:rsid w:val="00D17C0C"/>
    <w:rsid w:val="00D20263"/>
    <w:rsid w:val="00D204C4"/>
    <w:rsid w:val="00D21D9A"/>
    <w:rsid w:val="00D244BD"/>
    <w:rsid w:val="00D26693"/>
    <w:rsid w:val="00D27543"/>
    <w:rsid w:val="00D27C43"/>
    <w:rsid w:val="00D27E22"/>
    <w:rsid w:val="00D34321"/>
    <w:rsid w:val="00D344F6"/>
    <w:rsid w:val="00D41462"/>
    <w:rsid w:val="00D43100"/>
    <w:rsid w:val="00D43C5B"/>
    <w:rsid w:val="00D45737"/>
    <w:rsid w:val="00D4632C"/>
    <w:rsid w:val="00D46A13"/>
    <w:rsid w:val="00D47905"/>
    <w:rsid w:val="00D50598"/>
    <w:rsid w:val="00D51489"/>
    <w:rsid w:val="00D534C1"/>
    <w:rsid w:val="00D54205"/>
    <w:rsid w:val="00D60B62"/>
    <w:rsid w:val="00D614BC"/>
    <w:rsid w:val="00D732D1"/>
    <w:rsid w:val="00D738A0"/>
    <w:rsid w:val="00D75512"/>
    <w:rsid w:val="00D76773"/>
    <w:rsid w:val="00D77033"/>
    <w:rsid w:val="00D774AD"/>
    <w:rsid w:val="00D777DF"/>
    <w:rsid w:val="00D8188B"/>
    <w:rsid w:val="00D821D3"/>
    <w:rsid w:val="00D83124"/>
    <w:rsid w:val="00D865F2"/>
    <w:rsid w:val="00D87947"/>
    <w:rsid w:val="00D919A7"/>
    <w:rsid w:val="00D95106"/>
    <w:rsid w:val="00D9724B"/>
    <w:rsid w:val="00D979BC"/>
    <w:rsid w:val="00DA148A"/>
    <w:rsid w:val="00DA1EA2"/>
    <w:rsid w:val="00DA58BA"/>
    <w:rsid w:val="00DA64EC"/>
    <w:rsid w:val="00DA6DD0"/>
    <w:rsid w:val="00DA7CE8"/>
    <w:rsid w:val="00DB13AA"/>
    <w:rsid w:val="00DB23FC"/>
    <w:rsid w:val="00DB2C12"/>
    <w:rsid w:val="00DB2CA4"/>
    <w:rsid w:val="00DB3923"/>
    <w:rsid w:val="00DB467C"/>
    <w:rsid w:val="00DB65B6"/>
    <w:rsid w:val="00DC0B20"/>
    <w:rsid w:val="00DC1B6B"/>
    <w:rsid w:val="00DC3273"/>
    <w:rsid w:val="00DC3A5A"/>
    <w:rsid w:val="00DD16D1"/>
    <w:rsid w:val="00DD4033"/>
    <w:rsid w:val="00DD618D"/>
    <w:rsid w:val="00DE03E6"/>
    <w:rsid w:val="00DE06F1"/>
    <w:rsid w:val="00DE40CA"/>
    <w:rsid w:val="00DE5599"/>
    <w:rsid w:val="00DE5A4A"/>
    <w:rsid w:val="00DE644D"/>
    <w:rsid w:val="00DE6714"/>
    <w:rsid w:val="00DF3B75"/>
    <w:rsid w:val="00DF40B7"/>
    <w:rsid w:val="00DF444C"/>
    <w:rsid w:val="00DF470E"/>
    <w:rsid w:val="00DF4D8D"/>
    <w:rsid w:val="00DF559F"/>
    <w:rsid w:val="00DF688A"/>
    <w:rsid w:val="00E00288"/>
    <w:rsid w:val="00E016D7"/>
    <w:rsid w:val="00E02027"/>
    <w:rsid w:val="00E03770"/>
    <w:rsid w:val="00E07205"/>
    <w:rsid w:val="00E0734E"/>
    <w:rsid w:val="00E1088B"/>
    <w:rsid w:val="00E12E06"/>
    <w:rsid w:val="00E15D95"/>
    <w:rsid w:val="00E173A8"/>
    <w:rsid w:val="00E20174"/>
    <w:rsid w:val="00E2360D"/>
    <w:rsid w:val="00E23930"/>
    <w:rsid w:val="00E251C9"/>
    <w:rsid w:val="00E251D5"/>
    <w:rsid w:val="00E2657B"/>
    <w:rsid w:val="00E339E0"/>
    <w:rsid w:val="00E341DE"/>
    <w:rsid w:val="00E34A50"/>
    <w:rsid w:val="00E34F28"/>
    <w:rsid w:val="00E35636"/>
    <w:rsid w:val="00E35D02"/>
    <w:rsid w:val="00E3752A"/>
    <w:rsid w:val="00E41335"/>
    <w:rsid w:val="00E41464"/>
    <w:rsid w:val="00E4168E"/>
    <w:rsid w:val="00E41BB7"/>
    <w:rsid w:val="00E44123"/>
    <w:rsid w:val="00E45FC1"/>
    <w:rsid w:val="00E46310"/>
    <w:rsid w:val="00E51160"/>
    <w:rsid w:val="00E5419E"/>
    <w:rsid w:val="00E54768"/>
    <w:rsid w:val="00E556D4"/>
    <w:rsid w:val="00E57C91"/>
    <w:rsid w:val="00E6060C"/>
    <w:rsid w:val="00E606A7"/>
    <w:rsid w:val="00E606EB"/>
    <w:rsid w:val="00E60BF7"/>
    <w:rsid w:val="00E61414"/>
    <w:rsid w:val="00E6204F"/>
    <w:rsid w:val="00E62FE1"/>
    <w:rsid w:val="00E65E87"/>
    <w:rsid w:val="00E70121"/>
    <w:rsid w:val="00E726F8"/>
    <w:rsid w:val="00E73FB8"/>
    <w:rsid w:val="00E752BE"/>
    <w:rsid w:val="00E75B43"/>
    <w:rsid w:val="00E76A1B"/>
    <w:rsid w:val="00E77209"/>
    <w:rsid w:val="00E817FB"/>
    <w:rsid w:val="00E84263"/>
    <w:rsid w:val="00E84389"/>
    <w:rsid w:val="00E85010"/>
    <w:rsid w:val="00E85D1E"/>
    <w:rsid w:val="00E87721"/>
    <w:rsid w:val="00E92447"/>
    <w:rsid w:val="00E96DAD"/>
    <w:rsid w:val="00EA0D1B"/>
    <w:rsid w:val="00EA15DC"/>
    <w:rsid w:val="00EA297C"/>
    <w:rsid w:val="00EA4076"/>
    <w:rsid w:val="00EA42EF"/>
    <w:rsid w:val="00EA5A1B"/>
    <w:rsid w:val="00EA7CB1"/>
    <w:rsid w:val="00EB1E36"/>
    <w:rsid w:val="00EB372F"/>
    <w:rsid w:val="00EB3E5A"/>
    <w:rsid w:val="00EB40D3"/>
    <w:rsid w:val="00EB5091"/>
    <w:rsid w:val="00EB5FF2"/>
    <w:rsid w:val="00EB7049"/>
    <w:rsid w:val="00EB720B"/>
    <w:rsid w:val="00EC18F3"/>
    <w:rsid w:val="00EC72E0"/>
    <w:rsid w:val="00EC7C31"/>
    <w:rsid w:val="00ED1F86"/>
    <w:rsid w:val="00ED224C"/>
    <w:rsid w:val="00ED46EA"/>
    <w:rsid w:val="00ED4AEE"/>
    <w:rsid w:val="00ED5D1D"/>
    <w:rsid w:val="00ED606A"/>
    <w:rsid w:val="00ED60BF"/>
    <w:rsid w:val="00ED7DD9"/>
    <w:rsid w:val="00EE1DD2"/>
    <w:rsid w:val="00EE28F4"/>
    <w:rsid w:val="00EE325D"/>
    <w:rsid w:val="00EE4C8A"/>
    <w:rsid w:val="00EE5263"/>
    <w:rsid w:val="00EE5C90"/>
    <w:rsid w:val="00EE6AC7"/>
    <w:rsid w:val="00EF4B90"/>
    <w:rsid w:val="00EF665A"/>
    <w:rsid w:val="00EF6C06"/>
    <w:rsid w:val="00EF6EEC"/>
    <w:rsid w:val="00EF7CD5"/>
    <w:rsid w:val="00F0166D"/>
    <w:rsid w:val="00F01E59"/>
    <w:rsid w:val="00F03B3A"/>
    <w:rsid w:val="00F04600"/>
    <w:rsid w:val="00F06BE2"/>
    <w:rsid w:val="00F06E43"/>
    <w:rsid w:val="00F119FD"/>
    <w:rsid w:val="00F129FD"/>
    <w:rsid w:val="00F12B83"/>
    <w:rsid w:val="00F13A2A"/>
    <w:rsid w:val="00F13B6B"/>
    <w:rsid w:val="00F1454E"/>
    <w:rsid w:val="00F14E77"/>
    <w:rsid w:val="00F15AED"/>
    <w:rsid w:val="00F175BF"/>
    <w:rsid w:val="00F200A2"/>
    <w:rsid w:val="00F202E3"/>
    <w:rsid w:val="00F20C4C"/>
    <w:rsid w:val="00F210F8"/>
    <w:rsid w:val="00F21604"/>
    <w:rsid w:val="00F22D35"/>
    <w:rsid w:val="00F27504"/>
    <w:rsid w:val="00F310DE"/>
    <w:rsid w:val="00F3334C"/>
    <w:rsid w:val="00F335E5"/>
    <w:rsid w:val="00F33766"/>
    <w:rsid w:val="00F33DB6"/>
    <w:rsid w:val="00F366EB"/>
    <w:rsid w:val="00F36E77"/>
    <w:rsid w:val="00F412F0"/>
    <w:rsid w:val="00F4235E"/>
    <w:rsid w:val="00F4244A"/>
    <w:rsid w:val="00F435CE"/>
    <w:rsid w:val="00F4415E"/>
    <w:rsid w:val="00F44D3A"/>
    <w:rsid w:val="00F44F0F"/>
    <w:rsid w:val="00F50424"/>
    <w:rsid w:val="00F5203C"/>
    <w:rsid w:val="00F5243D"/>
    <w:rsid w:val="00F52DB5"/>
    <w:rsid w:val="00F54605"/>
    <w:rsid w:val="00F557CC"/>
    <w:rsid w:val="00F60548"/>
    <w:rsid w:val="00F60ECD"/>
    <w:rsid w:val="00F61927"/>
    <w:rsid w:val="00F6327F"/>
    <w:rsid w:val="00F6468A"/>
    <w:rsid w:val="00F65DB5"/>
    <w:rsid w:val="00F66536"/>
    <w:rsid w:val="00F66ADC"/>
    <w:rsid w:val="00F70C28"/>
    <w:rsid w:val="00F73BC4"/>
    <w:rsid w:val="00F74C41"/>
    <w:rsid w:val="00F74C51"/>
    <w:rsid w:val="00F74EE1"/>
    <w:rsid w:val="00F75686"/>
    <w:rsid w:val="00F757B3"/>
    <w:rsid w:val="00F802C8"/>
    <w:rsid w:val="00F808B5"/>
    <w:rsid w:val="00F81127"/>
    <w:rsid w:val="00F813A6"/>
    <w:rsid w:val="00F82597"/>
    <w:rsid w:val="00F845BE"/>
    <w:rsid w:val="00F856B1"/>
    <w:rsid w:val="00F862A2"/>
    <w:rsid w:val="00F86902"/>
    <w:rsid w:val="00F915D6"/>
    <w:rsid w:val="00F91779"/>
    <w:rsid w:val="00F92419"/>
    <w:rsid w:val="00F94148"/>
    <w:rsid w:val="00F96B9B"/>
    <w:rsid w:val="00FA44A1"/>
    <w:rsid w:val="00FA51AB"/>
    <w:rsid w:val="00FA61AC"/>
    <w:rsid w:val="00FA6721"/>
    <w:rsid w:val="00FA6DCF"/>
    <w:rsid w:val="00FB099E"/>
    <w:rsid w:val="00FB09FC"/>
    <w:rsid w:val="00FB31A7"/>
    <w:rsid w:val="00FB38A0"/>
    <w:rsid w:val="00FB3FC3"/>
    <w:rsid w:val="00FB44CB"/>
    <w:rsid w:val="00FB5AA6"/>
    <w:rsid w:val="00FC00C7"/>
    <w:rsid w:val="00FC081F"/>
    <w:rsid w:val="00FC0CB9"/>
    <w:rsid w:val="00FC2581"/>
    <w:rsid w:val="00FC41BF"/>
    <w:rsid w:val="00FC4879"/>
    <w:rsid w:val="00FC4EA3"/>
    <w:rsid w:val="00FC60C4"/>
    <w:rsid w:val="00FC6799"/>
    <w:rsid w:val="00FC7AFC"/>
    <w:rsid w:val="00FD0300"/>
    <w:rsid w:val="00FD0FD9"/>
    <w:rsid w:val="00FD16FF"/>
    <w:rsid w:val="00FD1E75"/>
    <w:rsid w:val="00FD2935"/>
    <w:rsid w:val="00FD3A1E"/>
    <w:rsid w:val="00FD3B52"/>
    <w:rsid w:val="00FD577F"/>
    <w:rsid w:val="00FD65B1"/>
    <w:rsid w:val="00FD7754"/>
    <w:rsid w:val="00FE04E7"/>
    <w:rsid w:val="00FE14AF"/>
    <w:rsid w:val="00FE21C0"/>
    <w:rsid w:val="00FE27B5"/>
    <w:rsid w:val="00FE3162"/>
    <w:rsid w:val="00FE38AE"/>
    <w:rsid w:val="00FE3E8B"/>
    <w:rsid w:val="00FE56F6"/>
    <w:rsid w:val="00FE5BD8"/>
    <w:rsid w:val="00FE5D6C"/>
    <w:rsid w:val="00FE6A33"/>
    <w:rsid w:val="00FF086B"/>
    <w:rsid w:val="00FF0F6E"/>
    <w:rsid w:val="00FF1D70"/>
    <w:rsid w:val="00FF242B"/>
    <w:rsid w:val="00FF2707"/>
    <w:rsid w:val="00FF281D"/>
    <w:rsid w:val="00FF35DE"/>
    <w:rsid w:val="00FF3F08"/>
    <w:rsid w:val="00FF435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8A94C"/>
  <w15:docId w15:val="{CD92A1EC-31D7-4499-B900-24179451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B2F5B"/>
  </w:style>
  <w:style w:type="paragraph" w:styleId="1">
    <w:name w:val="heading 1"/>
    <w:basedOn w:val="a"/>
    <w:next w:val="a"/>
    <w:link w:val="10"/>
    <w:qFormat/>
    <w:rsid w:val="004B2F5B"/>
    <w:pPr>
      <w:keepNext/>
      <w:spacing w:before="240" w:after="60"/>
      <w:ind w:left="680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2F5B"/>
    <w:rPr>
      <w:rFonts w:cs="Arial"/>
      <w:bCs/>
      <w:caps/>
      <w:kern w:val="32"/>
      <w:szCs w:val="32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Cs w:val="20"/>
    </w:rPr>
  </w:style>
  <w:style w:type="paragraph" w:styleId="ab">
    <w:name w:val="Title"/>
    <w:basedOn w:val="a"/>
    <w:rsid w:val="00892732"/>
    <w:pPr>
      <w:widowControl w:val="0"/>
      <w:jc w:val="center"/>
    </w:pPr>
    <w:rPr>
      <w:b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Cs w:val="20"/>
    </w:rPr>
  </w:style>
  <w:style w:type="table" w:styleId="ad">
    <w:name w:val="Table Grid"/>
    <w:basedOn w:val="a1"/>
    <w:uiPriority w:val="39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f1"/>
    <w:next w:val="a"/>
    <w:link w:val="12"/>
    <w:autoRedefine/>
    <w:uiPriority w:val="39"/>
    <w:rsid w:val="006278F8"/>
    <w:pPr>
      <w:ind w:firstLine="0"/>
    </w:pPr>
    <w:rPr>
      <w:rFonts w:cstheme="minorHAnsi"/>
      <w:bCs/>
      <w:caps/>
      <w:szCs w:val="20"/>
    </w:rPr>
  </w:style>
  <w:style w:type="character" w:styleId="af2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customStyle="1" w:styleId="af3">
    <w:name w:val="Раздел (ГОСТ)"/>
    <w:basedOn w:val="1"/>
    <w:next w:val="af1"/>
    <w:link w:val="af4"/>
    <w:qFormat/>
    <w:rsid w:val="00E00288"/>
    <w:pPr>
      <w:spacing w:before="0" w:after="0"/>
      <w:ind w:left="0"/>
      <w:jc w:val="center"/>
    </w:pPr>
    <w:rPr>
      <w:b/>
    </w:rPr>
  </w:style>
  <w:style w:type="character" w:customStyle="1" w:styleId="af4">
    <w:name w:val="Раздел (ГОСТ) Знак"/>
    <w:basedOn w:val="a0"/>
    <w:link w:val="af3"/>
    <w:rsid w:val="00E00288"/>
    <w:rPr>
      <w:rFonts w:cs="Arial"/>
      <w:b/>
      <w:bCs/>
      <w:caps/>
      <w:kern w:val="32"/>
      <w:szCs w:val="32"/>
    </w:rPr>
  </w:style>
  <w:style w:type="paragraph" w:customStyle="1" w:styleId="13">
    <w:name w:val="Заголовок оглавления1"/>
    <w:basedOn w:val="1"/>
    <w:next w:val="a"/>
    <w:uiPriority w:val="39"/>
    <w:unhideWhenUsed/>
    <w:qFormat/>
    <w:rsid w:val="00AE46C0"/>
    <w:pPr>
      <w:keepLines/>
      <w:spacing w:before="0" w:after="0"/>
      <w:ind w:left="0"/>
      <w:outlineLvl w:val="9"/>
    </w:pPr>
    <w:rPr>
      <w:rFonts w:eastAsia="Calibri" w:cs="Times New Roman"/>
      <w:b/>
      <w:bCs w:val="0"/>
      <w:caps w:val="0"/>
      <w:kern w:val="0"/>
      <w:lang w:val="en-US" w:eastAsia="en-US"/>
    </w:rPr>
  </w:style>
  <w:style w:type="table" w:customStyle="1" w:styleId="20">
    <w:name w:val="Сетка таблицы2"/>
    <w:basedOn w:val="a1"/>
    <w:next w:val="ad"/>
    <w:uiPriority w:val="59"/>
    <w:rsid w:val="00AE46C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link w:val="af6"/>
    <w:uiPriority w:val="1"/>
    <w:qFormat/>
    <w:rsid w:val="008840BB"/>
    <w:pPr>
      <w:ind w:left="720"/>
      <w:contextualSpacing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C076D1"/>
    <w:rPr>
      <w:color w:val="605E5C"/>
      <w:shd w:val="clear" w:color="auto" w:fill="E1DFDD"/>
    </w:rPr>
  </w:style>
  <w:style w:type="character" w:styleId="af7">
    <w:name w:val="FollowedHyperlink"/>
    <w:basedOn w:val="a0"/>
    <w:semiHidden/>
    <w:unhideWhenUsed/>
    <w:rsid w:val="00C076D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5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D23"/>
    <w:rPr>
      <w:rFonts w:ascii="Courier New" w:hAnsi="Courier New" w:cs="Courier New"/>
      <w:sz w:val="20"/>
      <w:szCs w:val="20"/>
    </w:rPr>
  </w:style>
  <w:style w:type="paragraph" w:styleId="22">
    <w:name w:val="toc 2"/>
    <w:basedOn w:val="af1"/>
    <w:next w:val="a"/>
    <w:autoRedefine/>
    <w:uiPriority w:val="39"/>
    <w:unhideWhenUsed/>
    <w:rsid w:val="006278F8"/>
    <w:rPr>
      <w:rFonts w:cstheme="minorHAnsi"/>
      <w:szCs w:val="20"/>
    </w:rPr>
  </w:style>
  <w:style w:type="paragraph" w:styleId="30">
    <w:name w:val="toc 3"/>
    <w:basedOn w:val="af1"/>
    <w:next w:val="a"/>
    <w:autoRedefine/>
    <w:uiPriority w:val="39"/>
    <w:unhideWhenUsed/>
    <w:rsid w:val="006278F8"/>
    <w:rPr>
      <w:rFonts w:cstheme="minorHAnsi"/>
      <w:iCs/>
      <w:szCs w:val="20"/>
    </w:rPr>
  </w:style>
  <w:style w:type="paragraph" w:styleId="40">
    <w:name w:val="toc 4"/>
    <w:basedOn w:val="a"/>
    <w:next w:val="a"/>
    <w:autoRedefine/>
    <w:unhideWhenUsed/>
    <w:rsid w:val="001058A1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nhideWhenUsed/>
    <w:rsid w:val="001058A1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nhideWhenUsed/>
    <w:rsid w:val="001058A1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nhideWhenUsed/>
    <w:rsid w:val="001058A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nhideWhenUsed/>
    <w:rsid w:val="001058A1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nhideWhenUsed/>
    <w:rsid w:val="001058A1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058A1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</w:rPr>
  </w:style>
  <w:style w:type="character" w:styleId="af9">
    <w:name w:val="Strong"/>
    <w:basedOn w:val="a0"/>
    <w:qFormat/>
    <w:rsid w:val="00EB7049"/>
    <w:rPr>
      <w:b/>
      <w:bCs/>
    </w:rPr>
  </w:style>
  <w:style w:type="character" w:styleId="afa">
    <w:name w:val="Subtle Emphasis"/>
    <w:basedOn w:val="a0"/>
    <w:uiPriority w:val="19"/>
    <w:qFormat/>
    <w:rsid w:val="00EB7049"/>
    <w:rPr>
      <w:i/>
      <w:iCs/>
      <w:color w:val="404040" w:themeColor="text1" w:themeTint="BF"/>
    </w:rPr>
  </w:style>
  <w:style w:type="paragraph" w:customStyle="1" w:styleId="15">
    <w:name w:val="Раздел1 (ГОСТ)"/>
    <w:basedOn w:val="1"/>
    <w:next w:val="af1"/>
    <w:link w:val="16"/>
    <w:qFormat/>
    <w:rsid w:val="00206312"/>
    <w:pPr>
      <w:spacing w:before="0" w:after="0"/>
      <w:ind w:left="0" w:firstLine="709"/>
    </w:pPr>
    <w:rPr>
      <w:b/>
      <w:szCs w:val="28"/>
    </w:rPr>
  </w:style>
  <w:style w:type="paragraph" w:customStyle="1" w:styleId="afb">
    <w:name w:val="Подраздел (ГОСТ)"/>
    <w:basedOn w:val="2"/>
    <w:next w:val="af1"/>
    <w:link w:val="afc"/>
    <w:qFormat/>
    <w:rsid w:val="0097766C"/>
    <w:pPr>
      <w:ind w:left="0" w:firstLine="709"/>
      <w:jc w:val="left"/>
    </w:pPr>
    <w:rPr>
      <w:caps w:val="0"/>
      <w:color w:val="auto"/>
      <w:u w:val="none"/>
    </w:rPr>
  </w:style>
  <w:style w:type="character" w:customStyle="1" w:styleId="16">
    <w:name w:val="Раздел1 (ГОСТ) Знак"/>
    <w:basedOn w:val="10"/>
    <w:link w:val="15"/>
    <w:rsid w:val="00206312"/>
    <w:rPr>
      <w:rFonts w:cs="Arial"/>
      <w:b/>
      <w:bCs/>
      <w:caps/>
      <w:kern w:val="32"/>
      <w:szCs w:val="32"/>
    </w:rPr>
  </w:style>
  <w:style w:type="paragraph" w:customStyle="1" w:styleId="af1">
    <w:name w:val="Обычный (ГОСТ)"/>
    <w:basedOn w:val="afd"/>
    <w:link w:val="afe"/>
    <w:qFormat/>
    <w:rsid w:val="001544D1"/>
    <w:pPr>
      <w:ind w:left="0" w:firstLine="709"/>
      <w:jc w:val="both"/>
    </w:pPr>
  </w:style>
  <w:style w:type="character" w:customStyle="1" w:styleId="afc">
    <w:name w:val="Подраздел (ГОСТ) Знак"/>
    <w:basedOn w:val="a0"/>
    <w:link w:val="afb"/>
    <w:rsid w:val="0097766C"/>
    <w:rPr>
      <w:b/>
      <w:bCs/>
      <w:iCs/>
      <w:szCs w:val="28"/>
      <w:lang w:eastAsia="zh-CN"/>
    </w:rPr>
  </w:style>
  <w:style w:type="paragraph" w:styleId="aff">
    <w:name w:val="Subtitle"/>
    <w:basedOn w:val="a"/>
    <w:next w:val="a"/>
    <w:link w:val="aff0"/>
    <w:qFormat/>
    <w:rsid w:val="00664F1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0">
    <w:name w:val="Подзаголовок Знак"/>
    <w:basedOn w:val="a0"/>
    <w:link w:val="aff"/>
    <w:rsid w:val="00664F1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customStyle="1" w:styleId="aff1">
    <w:name w:val="Оглавление гост"/>
    <w:basedOn w:val="11"/>
    <w:next w:val="af1"/>
    <w:link w:val="aff2"/>
    <w:qFormat/>
    <w:rsid w:val="007F7542"/>
    <w:rPr>
      <w:b/>
      <w:bCs w:val="0"/>
      <w:szCs w:val="28"/>
    </w:rPr>
  </w:style>
  <w:style w:type="character" w:customStyle="1" w:styleId="afe">
    <w:name w:val="Обычный (ГОСТ) Знак"/>
    <w:basedOn w:val="afc"/>
    <w:link w:val="af1"/>
    <w:rsid w:val="001544D1"/>
    <w:rPr>
      <w:b w:val="0"/>
      <w:bCs w:val="0"/>
      <w:iCs w:val="0"/>
      <w:szCs w:val="28"/>
      <w:lang w:eastAsia="zh-CN"/>
    </w:rPr>
  </w:style>
  <w:style w:type="paragraph" w:styleId="afd">
    <w:name w:val="Normal Indent"/>
    <w:basedOn w:val="a"/>
    <w:semiHidden/>
    <w:unhideWhenUsed/>
    <w:rsid w:val="001544D1"/>
    <w:pPr>
      <w:ind w:left="720"/>
    </w:pPr>
  </w:style>
  <w:style w:type="character" w:customStyle="1" w:styleId="12">
    <w:name w:val="Оглавление 1 Знак"/>
    <w:basedOn w:val="a0"/>
    <w:link w:val="11"/>
    <w:uiPriority w:val="39"/>
    <w:rsid w:val="006278F8"/>
    <w:rPr>
      <w:rFonts w:cstheme="minorHAnsi"/>
      <w:bCs/>
      <w:caps/>
      <w:szCs w:val="20"/>
    </w:rPr>
  </w:style>
  <w:style w:type="character" w:customStyle="1" w:styleId="aff2">
    <w:name w:val="Оглавление гост Знак"/>
    <w:basedOn w:val="12"/>
    <w:link w:val="aff1"/>
    <w:rsid w:val="007F7542"/>
    <w:rPr>
      <w:rFonts w:asciiTheme="minorHAnsi" w:hAnsiTheme="minorHAnsi" w:cstheme="minorHAnsi"/>
      <w:b/>
      <w:bCs w:val="0"/>
      <w:caps/>
      <w:sz w:val="20"/>
      <w:szCs w:val="28"/>
    </w:rPr>
  </w:style>
  <w:style w:type="character" w:customStyle="1" w:styleId="product-summarycaption">
    <w:name w:val="product-summary__caption"/>
    <w:basedOn w:val="a0"/>
    <w:rsid w:val="00583C24"/>
  </w:style>
  <w:style w:type="character" w:styleId="aff3">
    <w:name w:val="Placeholder Text"/>
    <w:basedOn w:val="a0"/>
    <w:uiPriority w:val="99"/>
    <w:semiHidden/>
    <w:rsid w:val="00C412D9"/>
    <w:rPr>
      <w:color w:val="808080"/>
    </w:rPr>
  </w:style>
  <w:style w:type="character" w:customStyle="1" w:styleId="af6">
    <w:name w:val="Абзац списка Знак"/>
    <w:basedOn w:val="a0"/>
    <w:link w:val="af5"/>
    <w:uiPriority w:val="1"/>
    <w:locked/>
    <w:rsid w:val="001463F3"/>
  </w:style>
  <w:style w:type="paragraph" w:styleId="aff4">
    <w:name w:val="Normal (Web)"/>
    <w:basedOn w:val="a"/>
    <w:semiHidden/>
    <w:unhideWhenUsed/>
    <w:rsid w:val="00AA4D0F"/>
    <w:rPr>
      <w:sz w:val="24"/>
      <w:szCs w:val="24"/>
    </w:rPr>
  </w:style>
  <w:style w:type="character" w:customStyle="1" w:styleId="hljs-keyword">
    <w:name w:val="hljs-keyword"/>
    <w:basedOn w:val="a0"/>
    <w:rsid w:val="0064573F"/>
  </w:style>
  <w:style w:type="character" w:customStyle="1" w:styleId="hljs-operator">
    <w:name w:val="hljs-operator"/>
    <w:basedOn w:val="a0"/>
    <w:rsid w:val="0064573F"/>
  </w:style>
  <w:style w:type="paragraph" w:customStyle="1" w:styleId="msonormal0">
    <w:name w:val="msonormal"/>
    <w:basedOn w:val="a"/>
    <w:rsid w:val="007D5DC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9368">
          <w:marLeft w:val="0"/>
          <w:marRight w:val="0"/>
          <w:marTop w:val="375"/>
          <w:marBottom w:val="0"/>
          <w:divBdr>
            <w:top w:val="single" w:sz="6" w:space="0" w:color="464744"/>
            <w:left w:val="single" w:sz="6" w:space="0" w:color="464744"/>
            <w:bottom w:val="single" w:sz="6" w:space="0" w:color="464744"/>
            <w:right w:val="single" w:sz="6" w:space="0" w:color="464744"/>
          </w:divBdr>
        </w:div>
        <w:div w:id="1634721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464744"/>
            <w:bottom w:val="single" w:sz="6" w:space="11" w:color="464744"/>
            <w:right w:val="single" w:sz="6" w:space="11" w:color="464744"/>
          </w:divBdr>
        </w:div>
        <w:div w:id="166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3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ralisan\Documents\&#1053;&#1072;&#1089;&#1090;&#1088;&#1072;&#1080;&#1074;&#1072;&#1077;&#1084;&#1099;&#1077;%20&#1096;&#1072;&#1073;&#1083;&#1086;&#1085;&#1099;%20Office\lab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C19DA-33F3-48ED-8411-5A4B0B2F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lab_temp.dotx</Template>
  <TotalTime>12</TotalTime>
  <Pages>1</Pages>
  <Words>3350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22401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systemsight</dc:creator>
  <cp:lastModifiedBy>byblik_228</cp:lastModifiedBy>
  <cp:revision>4</cp:revision>
  <cp:lastPrinted>2024-11-27T21:45:00Z</cp:lastPrinted>
  <dcterms:created xsi:type="dcterms:W3CDTF">2024-12-15T19:26:00Z</dcterms:created>
  <dcterms:modified xsi:type="dcterms:W3CDTF">2024-12-16T09:58:00Z</dcterms:modified>
</cp:coreProperties>
</file>